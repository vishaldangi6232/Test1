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D8C44E" w14:textId="26A9CB73" w:rsidR="008B63DC" w:rsidRPr="008B63DC" w:rsidRDefault="00A26EA1" w:rsidP="008B63DC">
      <w:pPr>
        <w:spacing w:after="200" w:line="276" w:lineRule="auto"/>
        <w:jc w:val="center"/>
        <w:rPr>
          <w:b/>
          <w:sz w:val="44"/>
        </w:rPr>
      </w:pPr>
      <w:r>
        <w:rPr>
          <w:b/>
          <w:sz w:val="44"/>
        </w:rPr>
        <w:t>Job Tracker</w:t>
      </w:r>
    </w:p>
    <w:p w14:paraId="12EFADEB" w14:textId="77777777" w:rsidR="008B63DC" w:rsidRDefault="008B63DC" w:rsidP="00483245">
      <w:pPr>
        <w:pStyle w:val="titlepagestyle"/>
        <w:spacing w:line="360" w:lineRule="auto"/>
      </w:pPr>
      <w:r>
        <w:t>A</w:t>
      </w:r>
    </w:p>
    <w:p w14:paraId="0FEFD216" w14:textId="0E983AFD" w:rsidR="008B63DC" w:rsidRDefault="00961C7A" w:rsidP="00483245">
      <w:pPr>
        <w:pStyle w:val="titlepagestyle"/>
        <w:spacing w:line="360" w:lineRule="auto"/>
      </w:pPr>
      <w:r>
        <w:t>M</w:t>
      </w:r>
      <w:r w:rsidR="00A26EA1">
        <w:t>in</w:t>
      </w:r>
      <w:r>
        <w:t xml:space="preserve">or </w:t>
      </w:r>
      <w:r w:rsidR="008B63DC">
        <w:t>Project Report</w:t>
      </w:r>
    </w:p>
    <w:p w14:paraId="7E5B54EE" w14:textId="77777777" w:rsidR="008B63DC" w:rsidRDefault="008B63DC" w:rsidP="00483245">
      <w:pPr>
        <w:pStyle w:val="titlepagestyle"/>
        <w:spacing w:line="360" w:lineRule="auto"/>
      </w:pPr>
      <w:r>
        <w:t>Submitted in partial fulfillment of the requirement for the award of degree of</w:t>
      </w:r>
    </w:p>
    <w:p w14:paraId="10D61E7B" w14:textId="77777777" w:rsidR="008B63DC" w:rsidRDefault="008B63DC" w:rsidP="00483245">
      <w:pPr>
        <w:pStyle w:val="titlepagestyle"/>
        <w:spacing w:line="360" w:lineRule="auto"/>
      </w:pPr>
    </w:p>
    <w:p w14:paraId="015C1D71" w14:textId="77777777" w:rsidR="008B63DC" w:rsidRPr="008B63DC" w:rsidRDefault="002936B7" w:rsidP="008B63DC">
      <w:pPr>
        <w:pStyle w:val="titlepagestyle"/>
        <w:rPr>
          <w:b/>
        </w:rPr>
      </w:pPr>
      <w:r>
        <w:rPr>
          <w:b/>
        </w:rPr>
        <w:t>Bachelor of Technology</w:t>
      </w:r>
    </w:p>
    <w:p w14:paraId="45E239D6" w14:textId="77777777" w:rsidR="008B63DC" w:rsidRDefault="008B63DC" w:rsidP="008B63DC">
      <w:pPr>
        <w:pStyle w:val="titlepagestyle"/>
      </w:pPr>
      <w:r>
        <w:t>In</w:t>
      </w:r>
    </w:p>
    <w:p w14:paraId="12D1B305" w14:textId="77777777" w:rsidR="008B63DC" w:rsidRPr="008B63DC" w:rsidRDefault="008B63DC" w:rsidP="008B63DC">
      <w:pPr>
        <w:pStyle w:val="titlepagestyle"/>
        <w:rPr>
          <w:b/>
        </w:rPr>
      </w:pPr>
      <w:r w:rsidRPr="008B63DC">
        <w:rPr>
          <w:b/>
        </w:rPr>
        <w:t>Computer Science &amp; Engineering</w:t>
      </w:r>
    </w:p>
    <w:p w14:paraId="11CD7174" w14:textId="77777777" w:rsidR="00227183" w:rsidRDefault="00227183" w:rsidP="008B63DC">
      <w:pPr>
        <w:pStyle w:val="titlepagestyle"/>
      </w:pPr>
    </w:p>
    <w:p w14:paraId="1186302E" w14:textId="77777777" w:rsidR="008B63DC" w:rsidRDefault="008B63DC" w:rsidP="008B63DC">
      <w:pPr>
        <w:pStyle w:val="titlepagestyle"/>
      </w:pPr>
      <w:r>
        <w:t>Submitted to</w:t>
      </w:r>
    </w:p>
    <w:p w14:paraId="63F321A9" w14:textId="77777777" w:rsidR="008B63DC" w:rsidRPr="008B63DC" w:rsidRDefault="008B63DC" w:rsidP="008B63DC">
      <w:pPr>
        <w:pStyle w:val="titlepagestyle"/>
        <w:rPr>
          <w:b/>
        </w:rPr>
      </w:pPr>
      <w:r w:rsidRPr="008B63DC">
        <w:rPr>
          <w:b/>
        </w:rPr>
        <w:t xml:space="preserve">RAJIV GANDHI PROUDYOGIKI VISHWAVIDYALAYA, </w:t>
      </w:r>
    </w:p>
    <w:p w14:paraId="015F3F25" w14:textId="77777777" w:rsidR="008B63DC" w:rsidRDefault="008B63DC" w:rsidP="008B63DC">
      <w:pPr>
        <w:pStyle w:val="titlepagestyle"/>
        <w:rPr>
          <w:b/>
        </w:rPr>
      </w:pPr>
      <w:r w:rsidRPr="008B63DC">
        <w:rPr>
          <w:b/>
        </w:rPr>
        <w:t>BHOPAL (M.P.)</w:t>
      </w:r>
    </w:p>
    <w:p w14:paraId="3E060D63" w14:textId="77777777" w:rsidR="008B63DC" w:rsidRPr="008B63DC" w:rsidRDefault="008B63DC" w:rsidP="008B63DC">
      <w:pPr>
        <w:pStyle w:val="titlepagestyle"/>
        <w:rPr>
          <w:b/>
        </w:rPr>
      </w:pPr>
    </w:p>
    <w:p w14:paraId="093C697C" w14:textId="77777777" w:rsidR="008B63DC" w:rsidRDefault="00A8350E" w:rsidP="008B63DC">
      <w:pPr>
        <w:spacing w:after="200" w:line="276" w:lineRule="auto"/>
        <w:jc w:val="center"/>
      </w:pPr>
      <w:r w:rsidRPr="00A8350E">
        <w:rPr>
          <w:noProof/>
          <w:lang w:val="en-IN" w:eastAsia="en-IN"/>
        </w:rPr>
        <w:drawing>
          <wp:inline distT="0" distB="0" distL="0" distR="0" wp14:anchorId="6FB4649A" wp14:editId="76845471">
            <wp:extent cx="2324100" cy="2019300"/>
            <wp:effectExtent l="0" t="0" r="0" b="0"/>
            <wp:docPr id="3" name="Picture 3" descr="H:\books\Major Project\SKITM Logo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books\Major Project\SKITM Logo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30912" cy="2025219"/>
                    </a:xfrm>
                    <a:prstGeom prst="rect">
                      <a:avLst/>
                    </a:prstGeom>
                    <a:noFill/>
                    <a:ln>
                      <a:noFill/>
                    </a:ln>
                  </pic:spPr>
                </pic:pic>
              </a:graphicData>
            </a:graphic>
          </wp:inline>
        </w:drawing>
      </w:r>
    </w:p>
    <w:p w14:paraId="6DA762CE" w14:textId="77777777" w:rsidR="00967E50" w:rsidRDefault="00967E50" w:rsidP="008B63DC">
      <w:pPr>
        <w:pStyle w:val="titlepagestyle"/>
        <w:jc w:val="both"/>
        <w:rPr>
          <w:b/>
        </w:rPr>
      </w:pPr>
    </w:p>
    <w:p w14:paraId="498671D8" w14:textId="77777777" w:rsidR="00967E50" w:rsidRDefault="00967E50" w:rsidP="008B63DC">
      <w:pPr>
        <w:pStyle w:val="titlepagestyle"/>
        <w:jc w:val="both"/>
        <w:rPr>
          <w:b/>
        </w:rPr>
      </w:pPr>
    </w:p>
    <w:p w14:paraId="7181954C" w14:textId="77777777" w:rsidR="00A26EA1" w:rsidRDefault="008B63DC" w:rsidP="008B63DC">
      <w:pPr>
        <w:pStyle w:val="titlepagestyle"/>
        <w:jc w:val="both"/>
        <w:rPr>
          <w:b/>
        </w:rPr>
      </w:pPr>
      <w:r w:rsidRPr="008B63DC">
        <w:rPr>
          <w:b/>
        </w:rPr>
        <w:t xml:space="preserve">Guided </w:t>
      </w:r>
      <w:r w:rsidR="00483245">
        <w:rPr>
          <w:b/>
        </w:rPr>
        <w:t>B</w:t>
      </w:r>
      <w:r w:rsidRPr="008B63DC">
        <w:rPr>
          <w:b/>
        </w:rPr>
        <w:t xml:space="preserve">y       </w:t>
      </w:r>
      <w:r w:rsidRPr="008B63DC">
        <w:rPr>
          <w:b/>
        </w:rPr>
        <w:tab/>
      </w:r>
      <w:r w:rsidRPr="008B63DC">
        <w:rPr>
          <w:b/>
        </w:rPr>
        <w:tab/>
        <w:t xml:space="preserve">                                               Submitted By </w:t>
      </w:r>
    </w:p>
    <w:p w14:paraId="7DD72217" w14:textId="57C4DC0E" w:rsidR="008B63DC" w:rsidRPr="00A26EA1" w:rsidRDefault="008B63DC" w:rsidP="008B63DC">
      <w:pPr>
        <w:pStyle w:val="titlepagestyle"/>
        <w:jc w:val="both"/>
        <w:rPr>
          <w:b/>
        </w:rPr>
      </w:pPr>
      <w:r>
        <w:t>Prof.</w:t>
      </w:r>
      <w:r w:rsidR="00A26EA1">
        <w:t xml:space="preserve"> Virendra Dani</w:t>
      </w:r>
      <w:r>
        <w:t xml:space="preserve">                 </w:t>
      </w:r>
      <w:r w:rsidR="00A26EA1">
        <w:t xml:space="preserve"> </w:t>
      </w:r>
      <w:r>
        <w:t xml:space="preserve">                                        </w:t>
      </w:r>
      <w:r w:rsidR="00A26EA1">
        <w:t xml:space="preserve">Rohan Raikwar </w:t>
      </w:r>
      <w:r w:rsidR="00483245">
        <w:t>(</w:t>
      </w:r>
      <w:r w:rsidR="00A26EA1">
        <w:t>0875CS181122</w:t>
      </w:r>
      <w:r w:rsidR="00483245">
        <w:t>)</w:t>
      </w:r>
    </w:p>
    <w:p w14:paraId="4143BF39" w14:textId="330968BB" w:rsidR="002936B7" w:rsidRDefault="00A26EA1" w:rsidP="008B63DC">
      <w:pPr>
        <w:pStyle w:val="titlepagestyle"/>
        <w:jc w:val="both"/>
      </w:pPr>
      <w:r>
        <w:t xml:space="preserve">                                                                                       </w:t>
      </w:r>
      <w:r w:rsidR="00625B9A">
        <w:t xml:space="preserve"> </w:t>
      </w:r>
      <w:r>
        <w:t xml:space="preserve">  </w:t>
      </w:r>
      <w:proofErr w:type="spellStart"/>
      <w:proofErr w:type="gramStart"/>
      <w:r>
        <w:t>Tarun</w:t>
      </w:r>
      <w:proofErr w:type="spellEnd"/>
      <w:r>
        <w:t xml:space="preserve">  </w:t>
      </w:r>
      <w:proofErr w:type="spellStart"/>
      <w:r>
        <w:t>Chandel</w:t>
      </w:r>
      <w:proofErr w:type="spellEnd"/>
      <w:proofErr w:type="gramEnd"/>
      <w:r w:rsidR="002936B7">
        <w:t>(</w:t>
      </w:r>
      <w:r>
        <w:t>0875CS181142</w:t>
      </w:r>
      <w:r w:rsidR="002936B7">
        <w:t>)</w:t>
      </w:r>
    </w:p>
    <w:p w14:paraId="5F0BB2B7" w14:textId="0B03AE72" w:rsidR="002936B7" w:rsidRDefault="002936B7" w:rsidP="008B63DC">
      <w:pPr>
        <w:pStyle w:val="titlepagestyle"/>
        <w:jc w:val="both"/>
      </w:pPr>
      <w:r>
        <w:t xml:space="preserve">                                                                                       </w:t>
      </w:r>
      <w:r w:rsidR="00625B9A">
        <w:t xml:space="preserve"> </w:t>
      </w:r>
      <w:r>
        <w:t xml:space="preserve">  </w:t>
      </w:r>
      <w:r w:rsidR="00A26EA1">
        <w:t>Vishal</w:t>
      </w:r>
      <w:r w:rsidR="00625B9A">
        <w:t xml:space="preserve"> </w:t>
      </w:r>
      <w:r w:rsidR="00A26EA1">
        <w:t>Dangi</w:t>
      </w:r>
      <w:r>
        <w:t xml:space="preserve"> (</w:t>
      </w:r>
      <w:r w:rsidR="00A26EA1">
        <w:t>0875CS181147)</w:t>
      </w:r>
    </w:p>
    <w:p w14:paraId="33F496E6" w14:textId="6A846EEF" w:rsidR="00A26EA1" w:rsidRDefault="00A26EA1" w:rsidP="008B63DC">
      <w:pPr>
        <w:pStyle w:val="titlepagestyle"/>
        <w:jc w:val="both"/>
      </w:pPr>
      <w:r>
        <w:t xml:space="preserve">                                                                                          </w:t>
      </w:r>
      <w:proofErr w:type="spellStart"/>
      <w:r>
        <w:t>Vishesh</w:t>
      </w:r>
      <w:proofErr w:type="spellEnd"/>
      <w:r>
        <w:t xml:space="preserve"> </w:t>
      </w:r>
      <w:proofErr w:type="spellStart"/>
      <w:r>
        <w:t>Parmar</w:t>
      </w:r>
      <w:proofErr w:type="spellEnd"/>
      <w:r w:rsidR="00625B9A">
        <w:t>(</w:t>
      </w:r>
      <w:r>
        <w:t>0875CS181149)</w:t>
      </w:r>
    </w:p>
    <w:p w14:paraId="05639832" w14:textId="77777777" w:rsidR="00A8350E" w:rsidRDefault="008B63DC" w:rsidP="00967E50">
      <w:pPr>
        <w:spacing w:after="200" w:line="276" w:lineRule="auto"/>
        <w:jc w:val="left"/>
      </w:pPr>
      <w:r>
        <w:tab/>
      </w:r>
    </w:p>
    <w:p w14:paraId="58D268F7" w14:textId="77777777" w:rsidR="008B63DC" w:rsidRDefault="008B63DC" w:rsidP="008B63DC">
      <w:pPr>
        <w:pStyle w:val="titlepagestyle"/>
        <w:rPr>
          <w:b/>
        </w:rPr>
      </w:pPr>
      <w:r w:rsidRPr="008B63DC">
        <w:rPr>
          <w:b/>
        </w:rPr>
        <w:t xml:space="preserve">DEPARTMENT OF COMPUTER SCIENCE &amp; ENGINEERING </w:t>
      </w:r>
    </w:p>
    <w:p w14:paraId="1B11AB6B" w14:textId="77777777" w:rsidR="008B63DC" w:rsidRPr="008B63DC" w:rsidRDefault="005C36B6" w:rsidP="0033543C">
      <w:pPr>
        <w:pStyle w:val="titlepagestyle"/>
        <w:rPr>
          <w:b/>
        </w:rPr>
      </w:pPr>
      <w:r>
        <w:rPr>
          <w:b/>
        </w:rPr>
        <w:t>SHIVAJIRAO KADAM INSTITUTE OF TECHNOLOGY &amp; MANAGEMENT – TECHNICAL CAMPUS</w:t>
      </w:r>
      <w:r w:rsidR="0033543C">
        <w:rPr>
          <w:b/>
        </w:rPr>
        <w:t xml:space="preserve">, </w:t>
      </w:r>
      <w:r w:rsidR="008B63DC" w:rsidRPr="008B63DC">
        <w:rPr>
          <w:b/>
        </w:rPr>
        <w:t>INDORE (M.P.)</w:t>
      </w:r>
      <w:r w:rsidR="0033543C">
        <w:rPr>
          <w:b/>
        </w:rPr>
        <w:t xml:space="preserve"> -</w:t>
      </w:r>
      <w:r w:rsidR="008B63DC" w:rsidRPr="008B63DC">
        <w:rPr>
          <w:b/>
        </w:rPr>
        <w:t xml:space="preserve"> 4520</w:t>
      </w:r>
      <w:r w:rsidR="00483245">
        <w:rPr>
          <w:b/>
        </w:rPr>
        <w:t>20</w:t>
      </w:r>
    </w:p>
    <w:p w14:paraId="0FE9D9A0" w14:textId="77777777" w:rsidR="008B63DC" w:rsidRDefault="002936B7" w:rsidP="008B63DC">
      <w:pPr>
        <w:pStyle w:val="titlepagestyle"/>
        <w:rPr>
          <w:b/>
        </w:rPr>
      </w:pPr>
      <w:r>
        <w:rPr>
          <w:b/>
        </w:rPr>
        <w:t>2020-2021</w:t>
      </w:r>
    </w:p>
    <w:p w14:paraId="194E99FB" w14:textId="77777777" w:rsidR="0000484E" w:rsidRDefault="008B63DC" w:rsidP="00483245">
      <w:pPr>
        <w:pStyle w:val="subtitle2forfrontpages"/>
        <w:spacing w:line="360" w:lineRule="auto"/>
      </w:pPr>
      <w:r>
        <w:br w:type="page"/>
      </w:r>
      <w:r w:rsidRPr="008B63DC">
        <w:lastRenderedPageBreak/>
        <w:t>Declaration</w:t>
      </w:r>
    </w:p>
    <w:p w14:paraId="7775F744" w14:textId="549C20C8" w:rsidR="0000484E" w:rsidRPr="00227183" w:rsidRDefault="0000484E" w:rsidP="00227183">
      <w:pPr>
        <w:pStyle w:val="titlepagestyle"/>
        <w:spacing w:line="360" w:lineRule="auto"/>
        <w:jc w:val="both"/>
        <w:rPr>
          <w:b/>
        </w:rPr>
      </w:pPr>
      <w:r w:rsidRPr="0000484E">
        <w:t xml:space="preserve">I hereby declared that the work, which is being presented in the project entitled </w:t>
      </w:r>
      <w:r w:rsidR="005106DC">
        <w:rPr>
          <w:b/>
        </w:rPr>
        <w:t>Job Tracker</w:t>
      </w:r>
      <w:r w:rsidRPr="0000484E">
        <w:rPr>
          <w:b/>
        </w:rPr>
        <w:t xml:space="preserve"> </w:t>
      </w:r>
      <w:r w:rsidRPr="0000484E">
        <w:t xml:space="preserve"> partial </w:t>
      </w:r>
      <w:r w:rsidR="00A1459D">
        <w:t>fulfillment</w:t>
      </w:r>
      <w:r w:rsidRPr="0000484E">
        <w:t xml:space="preserve"> of the requirement for the award of </w:t>
      </w:r>
      <w:r>
        <w:t>the degree</w:t>
      </w:r>
      <w:r w:rsidRPr="0000484E">
        <w:t xml:space="preserve"> of </w:t>
      </w:r>
      <w:r w:rsidRPr="0000484E">
        <w:rPr>
          <w:b/>
        </w:rPr>
        <w:t>Bachelor of Engineering</w:t>
      </w:r>
      <w:r w:rsidRPr="0000484E">
        <w:t xml:space="preserve">, submitted in the </w:t>
      </w:r>
      <w:r w:rsidR="00BB7630">
        <w:t>D</w:t>
      </w:r>
      <w:r w:rsidRPr="0000484E">
        <w:t xml:space="preserve">epartment of Computer Science &amp; Engineering at </w:t>
      </w:r>
      <w:proofErr w:type="spellStart"/>
      <w:r w:rsidR="00227183">
        <w:rPr>
          <w:b/>
        </w:rPr>
        <w:t>Shivajirao</w:t>
      </w:r>
      <w:proofErr w:type="spellEnd"/>
      <w:r w:rsidR="00227183">
        <w:rPr>
          <w:b/>
        </w:rPr>
        <w:t xml:space="preserve"> </w:t>
      </w:r>
      <w:proofErr w:type="spellStart"/>
      <w:r w:rsidR="00227183">
        <w:rPr>
          <w:b/>
        </w:rPr>
        <w:t>Kadam</w:t>
      </w:r>
      <w:proofErr w:type="spellEnd"/>
      <w:r w:rsidR="00227183">
        <w:rPr>
          <w:b/>
        </w:rPr>
        <w:t xml:space="preserve"> Institute of Technology &amp; Management – Technical Campus</w:t>
      </w:r>
      <w:r w:rsidRPr="0000484E">
        <w:rPr>
          <w:b/>
        </w:rPr>
        <w:t>, Indore</w:t>
      </w:r>
      <w:r w:rsidRPr="0000484E">
        <w:t xml:space="preserve"> is an authentic record of my own work carried under the supervision of </w:t>
      </w:r>
      <w:r w:rsidRPr="0000484E">
        <w:rPr>
          <w:b/>
        </w:rPr>
        <w:t>Mr.</w:t>
      </w:r>
      <w:r w:rsidR="00227183">
        <w:rPr>
          <w:b/>
        </w:rPr>
        <w:t xml:space="preserve"> </w:t>
      </w:r>
      <w:proofErr w:type="spellStart"/>
      <w:r w:rsidR="005106DC">
        <w:rPr>
          <w:b/>
        </w:rPr>
        <w:t>Virendra</w:t>
      </w:r>
      <w:proofErr w:type="spellEnd"/>
      <w:r w:rsidR="005106DC">
        <w:rPr>
          <w:b/>
        </w:rPr>
        <w:t xml:space="preserve"> </w:t>
      </w:r>
      <w:proofErr w:type="spellStart"/>
      <w:r w:rsidR="005106DC">
        <w:rPr>
          <w:b/>
        </w:rPr>
        <w:t>Dani</w:t>
      </w:r>
      <w:r w:rsidRPr="0000484E">
        <w:t>I</w:t>
      </w:r>
      <w:proofErr w:type="spellEnd"/>
      <w:r w:rsidRPr="0000484E">
        <w:t xml:space="preserve"> have not submitted the matter embodied in this report for award of any other degree.</w:t>
      </w:r>
    </w:p>
    <w:p w14:paraId="039BD7AE" w14:textId="202109BB" w:rsidR="0000484E" w:rsidRDefault="0000484E" w:rsidP="00483245"/>
    <w:p w14:paraId="2E7F1989" w14:textId="77777777" w:rsidR="005106DC" w:rsidRDefault="005106DC" w:rsidP="00483245"/>
    <w:p w14:paraId="659675E7" w14:textId="6F38D7FF" w:rsidR="005106DC" w:rsidRPr="00A26EA1" w:rsidRDefault="005106DC" w:rsidP="005106DC">
      <w:pPr>
        <w:pStyle w:val="titlepagestyle"/>
        <w:jc w:val="both"/>
        <w:rPr>
          <w:b/>
        </w:rPr>
      </w:pPr>
      <w:r>
        <w:t xml:space="preserve">                                                                                      </w:t>
      </w:r>
      <w:r w:rsidR="00B83A56">
        <w:t xml:space="preserve"> </w:t>
      </w:r>
      <w:r>
        <w:t xml:space="preserve">  </w:t>
      </w:r>
      <w:r w:rsidRPr="005106DC">
        <w:t xml:space="preserve"> </w:t>
      </w:r>
      <w:r>
        <w:t>Rohan Raikwar (0875CS181122)</w:t>
      </w:r>
    </w:p>
    <w:p w14:paraId="583610F5" w14:textId="77777777" w:rsidR="005106DC" w:rsidRDefault="005106DC" w:rsidP="005106DC">
      <w:pPr>
        <w:pStyle w:val="titlepagestyle"/>
        <w:jc w:val="both"/>
      </w:pPr>
      <w:r>
        <w:t xml:space="preserve">                                                                                          </w:t>
      </w:r>
      <w:proofErr w:type="spellStart"/>
      <w:proofErr w:type="gramStart"/>
      <w:r>
        <w:t>Tarun</w:t>
      </w:r>
      <w:proofErr w:type="spellEnd"/>
      <w:r>
        <w:t xml:space="preserve">  </w:t>
      </w:r>
      <w:proofErr w:type="spellStart"/>
      <w:r>
        <w:t>Chandel</w:t>
      </w:r>
      <w:proofErr w:type="spellEnd"/>
      <w:proofErr w:type="gramEnd"/>
      <w:r>
        <w:t>(0875CS181142)</w:t>
      </w:r>
    </w:p>
    <w:p w14:paraId="2D357261" w14:textId="77777777" w:rsidR="005106DC" w:rsidRDefault="005106DC" w:rsidP="005106DC">
      <w:pPr>
        <w:pStyle w:val="titlepagestyle"/>
        <w:jc w:val="both"/>
      </w:pPr>
      <w:r>
        <w:t xml:space="preserve">                                                                                          Vishal Dangi (0875CS181147)</w:t>
      </w:r>
    </w:p>
    <w:p w14:paraId="7671B1E0" w14:textId="77777777" w:rsidR="005106DC" w:rsidRDefault="005106DC" w:rsidP="005106DC">
      <w:pPr>
        <w:pStyle w:val="titlepagestyle"/>
        <w:jc w:val="both"/>
      </w:pPr>
      <w:r>
        <w:t xml:space="preserve">                                                                                          </w:t>
      </w:r>
      <w:proofErr w:type="spellStart"/>
      <w:r>
        <w:t>Vishesh</w:t>
      </w:r>
      <w:proofErr w:type="spellEnd"/>
      <w:r>
        <w:t xml:space="preserve"> </w:t>
      </w:r>
      <w:proofErr w:type="spellStart"/>
      <w:r>
        <w:t>Parmar</w:t>
      </w:r>
      <w:proofErr w:type="spellEnd"/>
      <w:r>
        <w:t>(0875CS181149)</w:t>
      </w:r>
    </w:p>
    <w:p w14:paraId="0CADD7F3" w14:textId="2B5612EE" w:rsidR="0000484E" w:rsidRDefault="005106DC" w:rsidP="005060A4">
      <w:pPr>
        <w:jc w:val="right"/>
      </w:pPr>
      <w:r>
        <w:t xml:space="preserve"> </w:t>
      </w:r>
    </w:p>
    <w:p w14:paraId="04423F6D" w14:textId="77777777" w:rsidR="0000484E" w:rsidRDefault="0000484E" w:rsidP="0000484E">
      <w:pPr>
        <w:jc w:val="right"/>
      </w:pPr>
    </w:p>
    <w:p w14:paraId="7C87EA46" w14:textId="77777777" w:rsidR="0000484E" w:rsidRDefault="0000484E" w:rsidP="0000484E">
      <w:pPr>
        <w:jc w:val="right"/>
      </w:pPr>
    </w:p>
    <w:p w14:paraId="1DCAEAD9" w14:textId="77777777" w:rsidR="00483245" w:rsidRDefault="00483245" w:rsidP="0000484E">
      <w:pPr>
        <w:jc w:val="right"/>
      </w:pPr>
    </w:p>
    <w:p w14:paraId="0CA05223" w14:textId="551E342E" w:rsidR="0000484E" w:rsidRDefault="005106DC" w:rsidP="0000484E">
      <w:pPr>
        <w:jc w:val="right"/>
      </w:pPr>
      <w:r>
        <w:t xml:space="preserve">Mr. Virendra Dani                                                          </w:t>
      </w:r>
      <w:r w:rsidR="0000484E" w:rsidRPr="0000484E">
        <w:t xml:space="preserve"> </w:t>
      </w:r>
    </w:p>
    <w:p w14:paraId="7D7BD13E" w14:textId="361B6426" w:rsidR="009A1F1D" w:rsidRDefault="005106DC" w:rsidP="005106DC">
      <w:pPr>
        <w:jc w:val="center"/>
      </w:pPr>
      <w:r>
        <w:t xml:space="preserve">                                                                                                                </w:t>
      </w:r>
      <w:r w:rsidR="0000484E">
        <w:t>Supervisor</w:t>
      </w:r>
    </w:p>
    <w:p w14:paraId="12173123" w14:textId="77777777" w:rsidR="009A1F1D" w:rsidRDefault="009A1F1D">
      <w:pPr>
        <w:spacing w:after="200" w:line="276" w:lineRule="auto"/>
        <w:jc w:val="left"/>
      </w:pPr>
      <w:r>
        <w:br w:type="page"/>
      </w:r>
    </w:p>
    <w:p w14:paraId="1EC4B7B3" w14:textId="77777777" w:rsidR="005D47BB" w:rsidRDefault="00967E50" w:rsidP="00483245">
      <w:pPr>
        <w:pStyle w:val="subtitle2forfrontpages"/>
        <w:spacing w:line="360" w:lineRule="auto"/>
      </w:pPr>
      <w:r>
        <w:lastRenderedPageBreak/>
        <w:t xml:space="preserve">Project Approval </w:t>
      </w:r>
      <w:r w:rsidR="005D47BB">
        <w:t>Form</w:t>
      </w:r>
    </w:p>
    <w:p w14:paraId="1E6717EC" w14:textId="56240344" w:rsidR="005106DC" w:rsidRPr="005106DC" w:rsidRDefault="005D47BB" w:rsidP="005106DC">
      <w:pPr>
        <w:pStyle w:val="titlepagestyle"/>
        <w:jc w:val="both"/>
        <w:rPr>
          <w:rFonts w:cs="Times New Roman"/>
          <w:b/>
          <w:bCs/>
        </w:rPr>
      </w:pPr>
      <w:r>
        <w:t>I hereby recommend that the project</w:t>
      </w:r>
      <w:r w:rsidR="00D145DA">
        <w:t xml:space="preserve"> </w:t>
      </w:r>
      <w:r w:rsidR="00F830D8">
        <w:t>&lt;</w:t>
      </w:r>
      <w:r w:rsidR="005106DC">
        <w:rPr>
          <w:b/>
        </w:rPr>
        <w:t xml:space="preserve"> Job Tracker</w:t>
      </w:r>
      <w:r w:rsidR="00F830D8">
        <w:rPr>
          <w:b/>
        </w:rPr>
        <w:t>&gt;</w:t>
      </w:r>
      <w:r>
        <w:t xml:space="preserve"> prepared under my supervision </w:t>
      </w:r>
      <w:proofErr w:type="gramStart"/>
      <w:r>
        <w:t>by</w:t>
      </w:r>
      <w:r w:rsidR="00D145DA">
        <w:t xml:space="preserve"> </w:t>
      </w:r>
      <w:r w:rsidR="005106DC" w:rsidRPr="005106DC">
        <w:t xml:space="preserve"> </w:t>
      </w:r>
      <w:r w:rsidR="005106DC" w:rsidRPr="005106DC">
        <w:rPr>
          <w:rFonts w:cs="Times New Roman"/>
          <w:b/>
          <w:bCs/>
        </w:rPr>
        <w:t>Rohan</w:t>
      </w:r>
      <w:proofErr w:type="gramEnd"/>
      <w:r w:rsidR="005106DC">
        <w:rPr>
          <w:rFonts w:cs="Times New Roman"/>
          <w:b/>
          <w:bCs/>
        </w:rPr>
        <w:t xml:space="preserve"> </w:t>
      </w:r>
      <w:proofErr w:type="spellStart"/>
      <w:r w:rsidR="005106DC" w:rsidRPr="005106DC">
        <w:rPr>
          <w:rFonts w:cs="Times New Roman"/>
          <w:b/>
          <w:bCs/>
        </w:rPr>
        <w:t>Raikwar</w:t>
      </w:r>
      <w:proofErr w:type="spellEnd"/>
      <w:r w:rsidR="005106DC" w:rsidRPr="005106DC">
        <w:rPr>
          <w:rFonts w:cs="Times New Roman"/>
          <w:b/>
          <w:bCs/>
        </w:rPr>
        <w:t>(0875CS181122)</w:t>
      </w:r>
      <w:r w:rsidR="005106DC">
        <w:rPr>
          <w:rFonts w:cs="Times New Roman"/>
          <w:b/>
          <w:bCs/>
        </w:rPr>
        <w:t xml:space="preserve">, </w:t>
      </w:r>
      <w:proofErr w:type="spellStart"/>
      <w:r w:rsidR="005106DC" w:rsidRPr="005106DC">
        <w:rPr>
          <w:rFonts w:cs="Times New Roman"/>
          <w:b/>
          <w:bCs/>
        </w:rPr>
        <w:t>Tarun</w:t>
      </w:r>
      <w:proofErr w:type="spellEnd"/>
      <w:r w:rsidR="004310E3">
        <w:rPr>
          <w:rFonts w:cs="Times New Roman"/>
          <w:b/>
          <w:bCs/>
        </w:rPr>
        <w:t xml:space="preserve"> </w:t>
      </w:r>
      <w:proofErr w:type="spellStart"/>
      <w:r w:rsidR="005106DC" w:rsidRPr="005106DC">
        <w:rPr>
          <w:rFonts w:cs="Times New Roman"/>
          <w:b/>
          <w:bCs/>
        </w:rPr>
        <w:t>Chandel</w:t>
      </w:r>
      <w:proofErr w:type="spellEnd"/>
      <w:r w:rsidR="005106DC" w:rsidRPr="005106DC">
        <w:rPr>
          <w:rFonts w:cs="Times New Roman"/>
          <w:b/>
          <w:bCs/>
        </w:rPr>
        <w:t>(0875CS181142)</w:t>
      </w:r>
      <w:r w:rsidR="005106DC">
        <w:rPr>
          <w:rFonts w:cs="Times New Roman"/>
          <w:b/>
          <w:bCs/>
        </w:rPr>
        <w:t>,</w:t>
      </w:r>
      <w:r w:rsidR="005106DC" w:rsidRPr="005106DC">
        <w:rPr>
          <w:rFonts w:cs="Times New Roman"/>
          <w:b/>
          <w:bCs/>
        </w:rPr>
        <w:t xml:space="preserve"> Vishal Dangi (0875CS181147)</w:t>
      </w:r>
      <w:r w:rsidR="004310E3">
        <w:rPr>
          <w:rFonts w:cs="Times New Roman"/>
          <w:b/>
          <w:bCs/>
        </w:rPr>
        <w:t>,</w:t>
      </w:r>
      <w:r w:rsidR="005106DC" w:rsidRPr="005106DC">
        <w:rPr>
          <w:rFonts w:cs="Times New Roman"/>
          <w:b/>
          <w:bCs/>
        </w:rPr>
        <w:t xml:space="preserve">  </w:t>
      </w:r>
      <w:proofErr w:type="spellStart"/>
      <w:r w:rsidR="005106DC" w:rsidRPr="005106DC">
        <w:rPr>
          <w:rFonts w:cs="Times New Roman"/>
          <w:b/>
          <w:bCs/>
        </w:rPr>
        <w:t>Vishesh</w:t>
      </w:r>
      <w:proofErr w:type="spellEnd"/>
      <w:r w:rsidR="005106DC" w:rsidRPr="005106DC">
        <w:rPr>
          <w:rFonts w:cs="Times New Roman"/>
          <w:b/>
          <w:bCs/>
        </w:rPr>
        <w:t xml:space="preserve"> </w:t>
      </w:r>
      <w:proofErr w:type="spellStart"/>
      <w:r w:rsidR="005106DC" w:rsidRPr="005106DC">
        <w:rPr>
          <w:rFonts w:cs="Times New Roman"/>
          <w:b/>
          <w:bCs/>
        </w:rPr>
        <w:t>Parmar</w:t>
      </w:r>
      <w:proofErr w:type="spellEnd"/>
      <w:r w:rsidR="005106DC" w:rsidRPr="005106DC">
        <w:rPr>
          <w:rFonts w:cs="Times New Roman"/>
          <w:b/>
          <w:bCs/>
        </w:rPr>
        <w:t>(0875CS181149)</w:t>
      </w:r>
      <w:r w:rsidR="004310E3">
        <w:rPr>
          <w:rFonts w:cs="Times New Roman"/>
          <w:b/>
          <w:bCs/>
        </w:rPr>
        <w:t>.</w:t>
      </w:r>
    </w:p>
    <w:p w14:paraId="7BC81967" w14:textId="5237B1A7" w:rsidR="005D47BB" w:rsidRDefault="005D47BB" w:rsidP="00483245">
      <w:pPr>
        <w:spacing w:after="200"/>
        <w:jc w:val="left"/>
      </w:pPr>
      <w:r>
        <w:t xml:space="preserve">be accepted in partial fulfillment of the requirement for the degree of Bachelor of Engineering in Computer Science &amp; Engineering. </w:t>
      </w:r>
    </w:p>
    <w:p w14:paraId="46837A48" w14:textId="77777777" w:rsidR="005D47BB" w:rsidRDefault="005D47BB" w:rsidP="00483245">
      <w:pPr>
        <w:spacing w:after="200"/>
      </w:pPr>
    </w:p>
    <w:p w14:paraId="3CF6EB5B" w14:textId="42948ACE" w:rsidR="005D47BB" w:rsidRDefault="004310E3" w:rsidP="005D47BB">
      <w:pPr>
        <w:spacing w:after="200" w:line="276" w:lineRule="auto"/>
        <w:jc w:val="right"/>
      </w:pPr>
      <w:r>
        <w:t xml:space="preserve">                Mr. Virendra Dani                                                     </w:t>
      </w:r>
    </w:p>
    <w:p w14:paraId="67AFDBAC" w14:textId="3AFCF92F" w:rsidR="005060A4" w:rsidRDefault="008633E7" w:rsidP="005060A4">
      <w:pPr>
        <w:spacing w:after="200" w:line="276" w:lineRule="auto"/>
        <w:ind w:left="5760"/>
        <w:jc w:val="center"/>
      </w:pPr>
      <w:r>
        <w:rPr>
          <w:b/>
        </w:rPr>
        <w:t xml:space="preserve">        </w:t>
      </w:r>
      <w:r w:rsidR="004310E3">
        <w:rPr>
          <w:b/>
        </w:rPr>
        <w:t xml:space="preserve">    </w:t>
      </w:r>
      <w:r>
        <w:rPr>
          <w:b/>
        </w:rPr>
        <w:t xml:space="preserve"> </w:t>
      </w:r>
      <w:r w:rsidR="005060A4" w:rsidRPr="005060A4">
        <w:rPr>
          <w:b/>
        </w:rPr>
        <w:t>Supervisor</w:t>
      </w:r>
    </w:p>
    <w:p w14:paraId="608B389D" w14:textId="77777777" w:rsidR="005D47BB" w:rsidRDefault="005D47BB" w:rsidP="005D47BB">
      <w:pPr>
        <w:spacing w:after="200" w:line="276" w:lineRule="auto"/>
        <w:jc w:val="right"/>
      </w:pPr>
    </w:p>
    <w:p w14:paraId="5807C4C9" w14:textId="77777777" w:rsidR="00483245" w:rsidRDefault="00483245" w:rsidP="005D47BB">
      <w:pPr>
        <w:spacing w:after="200" w:line="276" w:lineRule="auto"/>
        <w:jc w:val="right"/>
      </w:pPr>
    </w:p>
    <w:p w14:paraId="3D15467C" w14:textId="77777777" w:rsidR="005D47BB" w:rsidRDefault="005D47BB" w:rsidP="005D47BB">
      <w:pPr>
        <w:spacing w:after="200" w:line="276" w:lineRule="auto"/>
      </w:pPr>
      <w:r>
        <w:t>Recommendation concurred in</w:t>
      </w:r>
      <w:r w:rsidR="00634C4D">
        <w:t xml:space="preserve"> </w:t>
      </w:r>
      <w:r w:rsidR="007B6BAE">
        <w:t>2020-2021</w:t>
      </w:r>
    </w:p>
    <w:p w14:paraId="743DD95D" w14:textId="77777777" w:rsidR="005D47BB" w:rsidRDefault="005D47BB" w:rsidP="005D47BB">
      <w:pPr>
        <w:spacing w:after="200" w:line="276" w:lineRule="auto"/>
      </w:pPr>
    </w:p>
    <w:p w14:paraId="03C8A838" w14:textId="77777777" w:rsidR="005D47BB" w:rsidRDefault="005D47BB" w:rsidP="005D47BB">
      <w:pPr>
        <w:spacing w:after="200" w:line="276" w:lineRule="auto"/>
      </w:pPr>
    </w:p>
    <w:p w14:paraId="080D0A61" w14:textId="5E0CBB1E" w:rsidR="00483245" w:rsidRDefault="004310E3" w:rsidP="005D47BB">
      <w:pPr>
        <w:spacing w:after="200" w:line="276" w:lineRule="auto"/>
      </w:pPr>
      <w:r w:rsidRPr="004310E3">
        <w:t xml:space="preserve"> </w:t>
      </w:r>
      <w:r>
        <w:t xml:space="preserve">Mr. Virendra Dani                                                            </w:t>
      </w:r>
    </w:p>
    <w:p w14:paraId="7753D891" w14:textId="29735587" w:rsidR="005D47BB" w:rsidRPr="005060A4" w:rsidRDefault="004310E3" w:rsidP="005D47BB">
      <w:pPr>
        <w:spacing w:after="200" w:line="276" w:lineRule="auto"/>
        <w:rPr>
          <w:b/>
        </w:rPr>
      </w:pPr>
      <w:r>
        <w:rPr>
          <w:b/>
        </w:rPr>
        <w:t xml:space="preserve"> </w:t>
      </w:r>
      <w:r w:rsidR="005D47BB" w:rsidRPr="005060A4">
        <w:rPr>
          <w:b/>
        </w:rPr>
        <w:t xml:space="preserve">Project </w:t>
      </w:r>
      <w:r w:rsidR="005060A4" w:rsidRPr="005060A4">
        <w:rPr>
          <w:b/>
        </w:rPr>
        <w:t>In</w:t>
      </w:r>
      <w:r w:rsidR="00746F15">
        <w:rPr>
          <w:b/>
        </w:rPr>
        <w:t>-</w:t>
      </w:r>
      <w:r w:rsidR="005060A4" w:rsidRPr="005060A4">
        <w:rPr>
          <w:b/>
        </w:rPr>
        <w:t>charge</w:t>
      </w:r>
    </w:p>
    <w:p w14:paraId="66A82EC1" w14:textId="77777777" w:rsidR="005D47BB" w:rsidRDefault="005D47BB" w:rsidP="005D47BB">
      <w:pPr>
        <w:spacing w:after="200" w:line="276" w:lineRule="auto"/>
      </w:pPr>
    </w:p>
    <w:p w14:paraId="5D169A86" w14:textId="77777777" w:rsidR="005D47BB" w:rsidRDefault="005D47BB" w:rsidP="005D47BB">
      <w:pPr>
        <w:spacing w:after="200" w:line="276" w:lineRule="auto"/>
      </w:pPr>
    </w:p>
    <w:p w14:paraId="4732DC8C" w14:textId="6FA29E01" w:rsidR="007F77D3" w:rsidRDefault="00023CDC" w:rsidP="005D47BB">
      <w:pPr>
        <w:spacing w:after="200" w:line="276" w:lineRule="auto"/>
      </w:pPr>
      <w:r>
        <w:t xml:space="preserve">Mr. </w:t>
      </w:r>
      <w:proofErr w:type="spellStart"/>
      <w:r>
        <w:t>Virendra</w:t>
      </w:r>
      <w:proofErr w:type="spellEnd"/>
      <w:r>
        <w:t xml:space="preserve"> </w:t>
      </w:r>
      <w:proofErr w:type="spellStart"/>
      <w:r>
        <w:t>Dani</w:t>
      </w:r>
      <w:proofErr w:type="spellEnd"/>
    </w:p>
    <w:p w14:paraId="14301A19" w14:textId="77777777" w:rsidR="005D47BB" w:rsidRPr="005060A4" w:rsidRDefault="005060A4" w:rsidP="005D47BB">
      <w:pPr>
        <w:spacing w:after="200" w:line="276" w:lineRule="auto"/>
        <w:rPr>
          <w:b/>
        </w:rPr>
      </w:pPr>
      <w:r w:rsidRPr="005060A4">
        <w:rPr>
          <w:b/>
        </w:rPr>
        <w:t>Project Coordinator</w:t>
      </w:r>
    </w:p>
    <w:p w14:paraId="1465EB74" w14:textId="77777777" w:rsidR="00967E50" w:rsidRDefault="00967E50">
      <w:pPr>
        <w:spacing w:after="200" w:line="276" w:lineRule="auto"/>
        <w:jc w:val="left"/>
        <w:rPr>
          <w:b/>
          <w:sz w:val="36"/>
        </w:rPr>
      </w:pPr>
      <w:r>
        <w:br w:type="page"/>
      </w:r>
    </w:p>
    <w:p w14:paraId="250687BA" w14:textId="77777777" w:rsidR="00227183" w:rsidRPr="00461886" w:rsidRDefault="00461886" w:rsidP="00461886">
      <w:pPr>
        <w:pStyle w:val="titlepagestyle"/>
        <w:rPr>
          <w:b/>
          <w:sz w:val="32"/>
          <w:szCs w:val="32"/>
        </w:rPr>
      </w:pPr>
      <w:proofErr w:type="spellStart"/>
      <w:r w:rsidRPr="00461886">
        <w:rPr>
          <w:b/>
          <w:sz w:val="32"/>
          <w:szCs w:val="32"/>
        </w:rPr>
        <w:lastRenderedPageBreak/>
        <w:t>Shivajirao</w:t>
      </w:r>
      <w:proofErr w:type="spellEnd"/>
      <w:r w:rsidRPr="00461886">
        <w:rPr>
          <w:b/>
          <w:sz w:val="32"/>
          <w:szCs w:val="32"/>
        </w:rPr>
        <w:t xml:space="preserve"> </w:t>
      </w:r>
      <w:proofErr w:type="spellStart"/>
      <w:r w:rsidRPr="00461886">
        <w:rPr>
          <w:b/>
          <w:sz w:val="32"/>
          <w:szCs w:val="32"/>
        </w:rPr>
        <w:t>Kadam</w:t>
      </w:r>
      <w:proofErr w:type="spellEnd"/>
      <w:r w:rsidRPr="00461886">
        <w:rPr>
          <w:b/>
          <w:sz w:val="32"/>
          <w:szCs w:val="32"/>
        </w:rPr>
        <w:t xml:space="preserve"> Institute of Technology &amp; Management – Technical Campus</w:t>
      </w:r>
    </w:p>
    <w:p w14:paraId="0691A219" w14:textId="77777777" w:rsidR="0033543C" w:rsidRDefault="0033543C" w:rsidP="00227183">
      <w:pPr>
        <w:pStyle w:val="subtitle2forfrontpages"/>
        <w:rPr>
          <w:sz w:val="32"/>
          <w:szCs w:val="32"/>
        </w:rPr>
      </w:pPr>
    </w:p>
    <w:p w14:paraId="1C043D0D" w14:textId="77777777" w:rsidR="009A1F1D" w:rsidRPr="001201F7" w:rsidRDefault="009A1F1D" w:rsidP="00227183">
      <w:pPr>
        <w:pStyle w:val="subtitle2forfrontpages"/>
        <w:rPr>
          <w:sz w:val="28"/>
          <w:szCs w:val="28"/>
        </w:rPr>
      </w:pPr>
      <w:r w:rsidRPr="001201F7">
        <w:rPr>
          <w:sz w:val="28"/>
          <w:szCs w:val="28"/>
        </w:rPr>
        <w:t>Depar</w:t>
      </w:r>
      <w:r w:rsidR="00227183" w:rsidRPr="001201F7">
        <w:rPr>
          <w:sz w:val="28"/>
          <w:szCs w:val="28"/>
        </w:rPr>
        <w:t>t</w:t>
      </w:r>
      <w:r w:rsidRPr="001201F7">
        <w:rPr>
          <w:sz w:val="28"/>
          <w:szCs w:val="28"/>
        </w:rPr>
        <w:t>ment of Computer Science &amp; Engineering</w:t>
      </w:r>
    </w:p>
    <w:p w14:paraId="69A6D664" w14:textId="77777777" w:rsidR="009B4F61" w:rsidRDefault="00227183" w:rsidP="00A9749B">
      <w:pPr>
        <w:pStyle w:val="subtitle2forfrontpages"/>
        <w:spacing w:line="360" w:lineRule="auto"/>
        <w:rPr>
          <w:noProof/>
        </w:rPr>
      </w:pPr>
      <w:r w:rsidRPr="00227183">
        <w:rPr>
          <w:noProof/>
          <w:lang w:val="en-IN" w:eastAsia="en-IN"/>
        </w:rPr>
        <w:drawing>
          <wp:inline distT="0" distB="0" distL="0" distR="0" wp14:anchorId="4DA86491" wp14:editId="5026EFB5">
            <wp:extent cx="2152650" cy="2238375"/>
            <wp:effectExtent l="0" t="0" r="0" b="0"/>
            <wp:docPr id="2" name="Picture 3" descr="H:\books\Major Project\SKITM Logo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books\Major Project\SKITM Logo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58960" cy="2244936"/>
                    </a:xfrm>
                    <a:prstGeom prst="rect">
                      <a:avLst/>
                    </a:prstGeom>
                    <a:noFill/>
                    <a:ln>
                      <a:noFill/>
                    </a:ln>
                  </pic:spPr>
                </pic:pic>
              </a:graphicData>
            </a:graphic>
          </wp:inline>
        </w:drawing>
      </w:r>
    </w:p>
    <w:p w14:paraId="407B9CC9" w14:textId="77777777" w:rsidR="00461886" w:rsidRDefault="00461886" w:rsidP="00A9749B">
      <w:pPr>
        <w:pStyle w:val="subtitle2forfrontpages"/>
        <w:spacing w:line="360" w:lineRule="auto"/>
        <w:rPr>
          <w:noProof/>
        </w:rPr>
      </w:pPr>
    </w:p>
    <w:p w14:paraId="613A986B" w14:textId="77777777" w:rsidR="009A1F1D" w:rsidRDefault="009A1F1D" w:rsidP="00A9749B">
      <w:pPr>
        <w:pStyle w:val="subtitle2forfrontpages"/>
        <w:spacing w:line="360" w:lineRule="auto"/>
        <w:rPr>
          <w:noProof/>
        </w:rPr>
      </w:pPr>
      <w:r>
        <w:rPr>
          <w:noProof/>
        </w:rPr>
        <w:t>Certificate</w:t>
      </w:r>
    </w:p>
    <w:p w14:paraId="1FF63310" w14:textId="13C298D0" w:rsidR="009A1F1D" w:rsidRDefault="009A1F1D" w:rsidP="00A9749B">
      <w:pPr>
        <w:rPr>
          <w:noProof/>
        </w:rPr>
      </w:pPr>
      <w:r w:rsidRPr="009A1F1D">
        <w:rPr>
          <w:noProof/>
        </w:rPr>
        <w:t xml:space="preserve">The </w:t>
      </w:r>
      <w:r>
        <w:rPr>
          <w:noProof/>
        </w:rPr>
        <w:t>project</w:t>
      </w:r>
      <w:r w:rsidRPr="009A1F1D">
        <w:rPr>
          <w:noProof/>
        </w:rPr>
        <w:t xml:space="preserve"> work entitled</w:t>
      </w:r>
      <w:r w:rsidRPr="00483245">
        <w:rPr>
          <w:b/>
          <w:noProof/>
        </w:rPr>
        <w:t xml:space="preserve"> </w:t>
      </w:r>
      <w:r w:rsidR="004310E3">
        <w:rPr>
          <w:b/>
          <w:noProof/>
        </w:rPr>
        <w:t xml:space="preserve">Job Tracker </w:t>
      </w:r>
      <w:r w:rsidRPr="00483245">
        <w:rPr>
          <w:b/>
          <w:noProof/>
        </w:rPr>
        <w:t>Project</w:t>
      </w:r>
      <w:r w:rsidRPr="009A1F1D">
        <w:rPr>
          <w:noProof/>
        </w:rPr>
        <w:t xml:space="preserve"> submitted by</w:t>
      </w:r>
      <w:r w:rsidR="004310E3">
        <w:rPr>
          <w:noProof/>
        </w:rPr>
        <w:t xml:space="preserve"> </w:t>
      </w:r>
      <w:r w:rsidR="004310E3" w:rsidRPr="005106DC">
        <w:rPr>
          <w:rFonts w:cs="Times New Roman"/>
          <w:b/>
          <w:bCs/>
        </w:rPr>
        <w:t>Rohan</w:t>
      </w:r>
      <w:r w:rsidR="004310E3">
        <w:rPr>
          <w:rFonts w:cs="Times New Roman"/>
          <w:b/>
          <w:bCs/>
        </w:rPr>
        <w:t xml:space="preserve"> </w:t>
      </w:r>
      <w:proofErr w:type="spellStart"/>
      <w:proofErr w:type="gramStart"/>
      <w:r w:rsidR="004310E3" w:rsidRPr="005106DC">
        <w:rPr>
          <w:rFonts w:cs="Times New Roman"/>
          <w:b/>
          <w:bCs/>
        </w:rPr>
        <w:t>Raikwar</w:t>
      </w:r>
      <w:proofErr w:type="spellEnd"/>
      <w:r w:rsidR="004310E3" w:rsidRPr="005106DC">
        <w:rPr>
          <w:rFonts w:cs="Times New Roman"/>
          <w:b/>
          <w:bCs/>
        </w:rPr>
        <w:t>(</w:t>
      </w:r>
      <w:proofErr w:type="gramEnd"/>
      <w:r w:rsidR="004310E3" w:rsidRPr="005106DC">
        <w:rPr>
          <w:rFonts w:cs="Times New Roman"/>
          <w:b/>
          <w:bCs/>
        </w:rPr>
        <w:t>0875CS181122)</w:t>
      </w:r>
      <w:r w:rsidR="004310E3">
        <w:rPr>
          <w:rFonts w:cs="Times New Roman"/>
          <w:b/>
          <w:bCs/>
        </w:rPr>
        <w:t xml:space="preserve">, </w:t>
      </w:r>
      <w:proofErr w:type="spellStart"/>
      <w:r w:rsidR="004310E3" w:rsidRPr="005106DC">
        <w:rPr>
          <w:rFonts w:cs="Times New Roman"/>
          <w:b/>
          <w:bCs/>
        </w:rPr>
        <w:t>Tarun</w:t>
      </w:r>
      <w:proofErr w:type="spellEnd"/>
      <w:r w:rsidR="004310E3">
        <w:rPr>
          <w:rFonts w:cs="Times New Roman"/>
          <w:b/>
          <w:bCs/>
        </w:rPr>
        <w:t xml:space="preserve"> </w:t>
      </w:r>
      <w:proofErr w:type="spellStart"/>
      <w:r w:rsidR="004310E3" w:rsidRPr="005106DC">
        <w:rPr>
          <w:rFonts w:cs="Times New Roman"/>
          <w:b/>
          <w:bCs/>
        </w:rPr>
        <w:t>Chandel</w:t>
      </w:r>
      <w:proofErr w:type="spellEnd"/>
      <w:r w:rsidR="004310E3" w:rsidRPr="005106DC">
        <w:rPr>
          <w:rFonts w:cs="Times New Roman"/>
          <w:b/>
          <w:bCs/>
        </w:rPr>
        <w:t>(0875CS181142)</w:t>
      </w:r>
      <w:r w:rsidR="004310E3">
        <w:rPr>
          <w:rFonts w:cs="Times New Roman"/>
          <w:b/>
          <w:bCs/>
        </w:rPr>
        <w:t xml:space="preserve">, </w:t>
      </w:r>
      <w:r w:rsidR="004310E3" w:rsidRPr="005106DC">
        <w:rPr>
          <w:rFonts w:cs="Times New Roman"/>
          <w:b/>
          <w:bCs/>
        </w:rPr>
        <w:t>Vishal</w:t>
      </w:r>
      <w:r w:rsidR="004310E3">
        <w:rPr>
          <w:rFonts w:cs="Times New Roman"/>
          <w:b/>
          <w:bCs/>
        </w:rPr>
        <w:t xml:space="preserve"> </w:t>
      </w:r>
      <w:r w:rsidR="004310E3" w:rsidRPr="005106DC">
        <w:rPr>
          <w:rFonts w:cs="Times New Roman"/>
          <w:b/>
          <w:bCs/>
        </w:rPr>
        <w:t>Dangi (0875CS181147)</w:t>
      </w:r>
      <w:r w:rsidR="004310E3">
        <w:rPr>
          <w:rFonts w:cs="Times New Roman"/>
          <w:b/>
          <w:bCs/>
        </w:rPr>
        <w:t>,</w:t>
      </w:r>
      <w:r w:rsidR="004310E3" w:rsidRPr="005106DC">
        <w:rPr>
          <w:rFonts w:cs="Times New Roman"/>
          <w:b/>
          <w:bCs/>
        </w:rPr>
        <w:t xml:space="preserve">  </w:t>
      </w:r>
      <w:proofErr w:type="spellStart"/>
      <w:r w:rsidR="004310E3" w:rsidRPr="005106DC">
        <w:rPr>
          <w:rFonts w:cs="Times New Roman"/>
          <w:b/>
          <w:bCs/>
        </w:rPr>
        <w:t>Vishesh</w:t>
      </w:r>
      <w:proofErr w:type="spellEnd"/>
      <w:r w:rsidR="004310E3" w:rsidRPr="005106DC">
        <w:rPr>
          <w:rFonts w:cs="Times New Roman"/>
          <w:b/>
          <w:bCs/>
        </w:rPr>
        <w:t xml:space="preserve"> </w:t>
      </w:r>
      <w:proofErr w:type="spellStart"/>
      <w:r w:rsidR="004310E3" w:rsidRPr="005106DC">
        <w:rPr>
          <w:rFonts w:cs="Times New Roman"/>
          <w:b/>
          <w:bCs/>
        </w:rPr>
        <w:t>Parmar</w:t>
      </w:r>
      <w:proofErr w:type="spellEnd"/>
      <w:r w:rsidR="004310E3" w:rsidRPr="005106DC">
        <w:rPr>
          <w:rFonts w:cs="Times New Roman"/>
          <w:b/>
          <w:bCs/>
        </w:rPr>
        <w:t>(0875CS181149)</w:t>
      </w:r>
      <w:r w:rsidR="004310E3">
        <w:rPr>
          <w:rFonts w:cs="Times New Roman"/>
          <w:b/>
          <w:bCs/>
        </w:rPr>
        <w:t>.</w:t>
      </w:r>
      <w:r w:rsidRPr="009A1F1D">
        <w:rPr>
          <w:noProof/>
        </w:rPr>
        <w:t xml:space="preserve"> is  approved  as  partial  fulfillment  for  the  award  of  the  degree  of Bachelor of Engineering in Computer Science &amp; Engineering by Rajiv Gandhi Proudyogiki Vishwavidyalaya, Bhopal (M.P.).</w:t>
      </w:r>
    </w:p>
    <w:p w14:paraId="4311BFC2" w14:textId="77777777" w:rsidR="009A1F1D" w:rsidRDefault="009A1F1D" w:rsidP="009A1F1D"/>
    <w:p w14:paraId="1AF6523E" w14:textId="77777777" w:rsidR="009A1F1D" w:rsidRDefault="009A1F1D" w:rsidP="009A1F1D"/>
    <w:p w14:paraId="76BDC30D" w14:textId="77777777" w:rsidR="009A1F1D" w:rsidRDefault="009A1F1D" w:rsidP="009A1F1D"/>
    <w:p w14:paraId="68F0C235" w14:textId="77777777" w:rsidR="00BA4DF6" w:rsidRPr="00BA4DF6" w:rsidRDefault="009A1F1D" w:rsidP="009A1F1D">
      <w:pPr>
        <w:rPr>
          <w:b/>
        </w:rPr>
      </w:pPr>
      <w:r w:rsidRPr="00BA4DF6">
        <w:rPr>
          <w:b/>
        </w:rPr>
        <w:t>Internal Examiner</w:t>
      </w:r>
      <w:r w:rsidRPr="00BA4DF6">
        <w:rPr>
          <w:b/>
        </w:rPr>
        <w:tab/>
      </w:r>
      <w:r w:rsidRPr="00BA4DF6">
        <w:rPr>
          <w:b/>
        </w:rPr>
        <w:tab/>
      </w:r>
      <w:r w:rsidRPr="00BA4DF6">
        <w:rPr>
          <w:b/>
        </w:rPr>
        <w:tab/>
      </w:r>
      <w:r w:rsidRPr="00BA4DF6">
        <w:rPr>
          <w:b/>
        </w:rPr>
        <w:tab/>
      </w:r>
      <w:r w:rsidRPr="00BA4DF6">
        <w:rPr>
          <w:b/>
        </w:rPr>
        <w:tab/>
      </w:r>
      <w:r w:rsidRPr="00BA4DF6">
        <w:rPr>
          <w:b/>
        </w:rPr>
        <w:tab/>
        <w:t>External Examiner</w:t>
      </w:r>
    </w:p>
    <w:p w14:paraId="77574816" w14:textId="77777777" w:rsidR="00BA4DF6" w:rsidRDefault="00BA4DF6" w:rsidP="009A1F1D">
      <w:r>
        <w:t>Name</w:t>
      </w:r>
      <w:proofErr w:type="gramStart"/>
      <w:r>
        <w:t>:</w:t>
      </w:r>
      <w:r w:rsidR="00483245">
        <w:t>……………….</w:t>
      </w:r>
      <w:proofErr w:type="gramEnd"/>
      <w:r>
        <w:tab/>
      </w:r>
      <w:r>
        <w:tab/>
      </w:r>
      <w:r>
        <w:tab/>
      </w:r>
      <w:r>
        <w:tab/>
      </w:r>
      <w:r>
        <w:tab/>
      </w:r>
      <w:r>
        <w:tab/>
        <w:t>Name:</w:t>
      </w:r>
      <w:r w:rsidR="00483245">
        <w:t xml:space="preserve"> ……………..</w:t>
      </w:r>
    </w:p>
    <w:p w14:paraId="6A757637" w14:textId="77777777" w:rsidR="00FE6A35" w:rsidRDefault="00BA4DF6" w:rsidP="009A1F1D">
      <w:r>
        <w:t>Date:</w:t>
      </w:r>
      <w:r w:rsidR="00483245">
        <w:t xml:space="preserve"> …</w:t>
      </w:r>
      <w:proofErr w:type="gramStart"/>
      <w:r w:rsidR="00483245">
        <w:t>./</w:t>
      </w:r>
      <w:proofErr w:type="gramEnd"/>
      <w:r w:rsidR="00483245">
        <w:t>…/………..</w:t>
      </w:r>
      <w:r>
        <w:tab/>
      </w:r>
      <w:r>
        <w:tab/>
      </w:r>
      <w:r>
        <w:tab/>
      </w:r>
      <w:r>
        <w:tab/>
      </w:r>
      <w:r>
        <w:tab/>
      </w:r>
      <w:r>
        <w:tab/>
        <w:t>Date:</w:t>
      </w:r>
      <w:r w:rsidR="00483245">
        <w:t xml:space="preserve"> …</w:t>
      </w:r>
      <w:proofErr w:type="gramStart"/>
      <w:r w:rsidR="00483245">
        <w:t>./</w:t>
      </w:r>
      <w:proofErr w:type="gramEnd"/>
      <w:r w:rsidR="00483245">
        <w:t>…/………..</w:t>
      </w:r>
    </w:p>
    <w:p w14:paraId="3745107F" w14:textId="04590E47" w:rsidR="00FE6A35" w:rsidRDefault="00FE6A35">
      <w:pPr>
        <w:spacing w:after="200" w:line="276" w:lineRule="auto"/>
        <w:jc w:val="left"/>
      </w:pPr>
    </w:p>
    <w:p w14:paraId="6F969CEB" w14:textId="77777777" w:rsidR="00FE6A35" w:rsidRDefault="00FE6A35" w:rsidP="00FE6A35">
      <w:pPr>
        <w:pStyle w:val="subtitle2forfrontpages"/>
      </w:pPr>
      <w:r>
        <w:t>Acknowledgement</w:t>
      </w:r>
    </w:p>
    <w:p w14:paraId="000ED9D6" w14:textId="77777777" w:rsidR="002C7F13" w:rsidRPr="002C7F13" w:rsidRDefault="002C7F13" w:rsidP="00CF1DFF">
      <w:pPr>
        <w:rPr>
          <w:rFonts w:cs="Times New Roman"/>
          <w:sz w:val="12"/>
          <w:szCs w:val="12"/>
        </w:rPr>
      </w:pPr>
    </w:p>
    <w:p w14:paraId="54C7A0F6" w14:textId="7D11DD11" w:rsidR="00CF1DFF" w:rsidRPr="00952FEE" w:rsidRDefault="00CF1DFF" w:rsidP="00CF1DFF">
      <w:pPr>
        <w:rPr>
          <w:rFonts w:cs="Times New Roman"/>
        </w:rPr>
      </w:pPr>
      <w:r w:rsidRPr="00952FEE">
        <w:rPr>
          <w:rFonts w:cs="Times New Roman"/>
        </w:rPr>
        <w:t xml:space="preserve">With boundless love and appreciation, we would like to extend our/my heartfelt gratitude and appreciation to the people who helped </w:t>
      </w:r>
      <w:r>
        <w:rPr>
          <w:rFonts w:cs="Times New Roman"/>
        </w:rPr>
        <w:t>us</w:t>
      </w:r>
      <w:r w:rsidRPr="00952FEE">
        <w:rPr>
          <w:rFonts w:cs="Times New Roman"/>
        </w:rPr>
        <w:t>/me to bring this work in reality.</w:t>
      </w:r>
      <w:r>
        <w:rPr>
          <w:rFonts w:cs="Times New Roman"/>
        </w:rPr>
        <w:t xml:space="preserve"> We would like to have some space of acknowledgement for them.</w:t>
      </w:r>
    </w:p>
    <w:p w14:paraId="0976DC62" w14:textId="37319340" w:rsidR="00CF1DFF" w:rsidRPr="00952FEE" w:rsidRDefault="00CF1DFF" w:rsidP="00CF1DFF">
      <w:pPr>
        <w:rPr>
          <w:rFonts w:cs="Times New Roman"/>
        </w:rPr>
      </w:pPr>
      <w:r>
        <w:rPr>
          <w:rFonts w:cs="Times New Roman"/>
        </w:rPr>
        <w:t>Foremost, our/</w:t>
      </w:r>
      <w:r w:rsidRPr="00762903">
        <w:rPr>
          <w:rFonts w:cs="Times New Roman"/>
        </w:rPr>
        <w:t>I would like to express</w:t>
      </w:r>
      <w:r>
        <w:rPr>
          <w:rFonts w:cs="Times New Roman"/>
        </w:rPr>
        <w:t xml:space="preserve"> our</w:t>
      </w:r>
      <w:r w:rsidR="00B83A56">
        <w:rPr>
          <w:rFonts w:cs="Times New Roman"/>
        </w:rPr>
        <w:t xml:space="preserve"> </w:t>
      </w:r>
      <w:r w:rsidRPr="00762903">
        <w:rPr>
          <w:rFonts w:cs="Times New Roman"/>
        </w:rPr>
        <w:t xml:space="preserve">sincere gratitude to </w:t>
      </w:r>
      <w:r>
        <w:rPr>
          <w:rFonts w:cs="Times New Roman"/>
        </w:rPr>
        <w:t>o</w:t>
      </w:r>
      <w:r w:rsidRPr="00952FEE">
        <w:rPr>
          <w:rFonts w:cs="Times New Roman"/>
        </w:rPr>
        <w:t xml:space="preserve">ur supervisor, </w:t>
      </w:r>
      <w:r w:rsidR="00B83A56">
        <w:rPr>
          <w:rFonts w:cs="Times New Roman"/>
          <w:b/>
        </w:rPr>
        <w:t>Mr. Virendra Dani</w:t>
      </w:r>
      <w:r w:rsidRPr="00952FEE">
        <w:rPr>
          <w:rFonts w:cs="Times New Roman"/>
        </w:rPr>
        <w:t xml:space="preserve"> whose expertise, consistent guidance, ample time spent and consistent advices that helped us to bring </w:t>
      </w:r>
      <w:r>
        <w:rPr>
          <w:rFonts w:cs="Times New Roman"/>
        </w:rPr>
        <w:t>this s</w:t>
      </w:r>
      <w:r w:rsidRPr="00952FEE">
        <w:rPr>
          <w:rFonts w:cs="Times New Roman"/>
        </w:rPr>
        <w:t>tudy into success.</w:t>
      </w:r>
    </w:p>
    <w:p w14:paraId="2FF142A4" w14:textId="31188A38" w:rsidR="00CF1DFF" w:rsidRPr="00952FEE" w:rsidRDefault="00CF1DFF" w:rsidP="009E0E65">
      <w:pPr>
        <w:rPr>
          <w:rFonts w:cs="Times New Roman"/>
        </w:rPr>
      </w:pPr>
      <w:r w:rsidRPr="00952FEE">
        <w:rPr>
          <w:rFonts w:cs="Times New Roman"/>
        </w:rPr>
        <w:t xml:space="preserve">To the project in-charges </w:t>
      </w:r>
      <w:r w:rsidRPr="003734AE">
        <w:rPr>
          <w:rFonts w:cs="Times New Roman"/>
          <w:b/>
        </w:rPr>
        <w:t>Prof.</w:t>
      </w:r>
      <w:r w:rsidR="009B4F61">
        <w:rPr>
          <w:rFonts w:cs="Times New Roman"/>
          <w:b/>
        </w:rPr>
        <w:t>_</w:t>
      </w:r>
      <w:proofErr w:type="spellStart"/>
      <w:r w:rsidR="00B83A56">
        <w:rPr>
          <w:rFonts w:cs="Times New Roman"/>
          <w:b/>
        </w:rPr>
        <w:t>Virendra</w:t>
      </w:r>
      <w:proofErr w:type="spellEnd"/>
      <w:r w:rsidR="00B83A56">
        <w:rPr>
          <w:rFonts w:cs="Times New Roman"/>
          <w:b/>
        </w:rPr>
        <w:t xml:space="preserve"> </w:t>
      </w:r>
      <w:proofErr w:type="spellStart"/>
      <w:r w:rsidR="00B83A56">
        <w:rPr>
          <w:rFonts w:cs="Times New Roman"/>
          <w:b/>
        </w:rPr>
        <w:t>Dani</w:t>
      </w:r>
      <w:proofErr w:type="spellEnd"/>
      <w:r w:rsidRPr="00952FEE">
        <w:rPr>
          <w:rFonts w:cs="Times New Roman"/>
        </w:rPr>
        <w:t xml:space="preserve"> for their constructive comments, suggestions, and critiquing</w:t>
      </w:r>
      <w:r>
        <w:rPr>
          <w:rFonts w:cs="Times New Roman"/>
        </w:rPr>
        <w:t xml:space="preserve"> even in hardship</w:t>
      </w:r>
      <w:r w:rsidRPr="00952FEE">
        <w:rPr>
          <w:rFonts w:cs="Times New Roman"/>
        </w:rPr>
        <w:t>.</w:t>
      </w:r>
    </w:p>
    <w:p w14:paraId="55965968" w14:textId="77777777" w:rsidR="00CF1DFF" w:rsidRPr="00952FEE" w:rsidRDefault="00CF1DFF" w:rsidP="00CF1DFF">
      <w:pPr>
        <w:rPr>
          <w:rFonts w:cs="Times New Roman"/>
        </w:rPr>
      </w:pPr>
      <w:r w:rsidRPr="00952FEE">
        <w:rPr>
          <w:rFonts w:cs="Times New Roman"/>
        </w:rPr>
        <w:t>To the</w:t>
      </w:r>
      <w:r w:rsidR="002C7F13">
        <w:rPr>
          <w:rFonts w:cs="Times New Roman"/>
        </w:rPr>
        <w:t xml:space="preserve"> </w:t>
      </w:r>
      <w:r w:rsidR="00461886">
        <w:rPr>
          <w:rFonts w:cs="Times New Roman"/>
        </w:rPr>
        <w:t>honorable</w:t>
      </w:r>
      <w:r w:rsidR="002C7F13">
        <w:rPr>
          <w:rFonts w:cs="Times New Roman"/>
        </w:rPr>
        <w:t xml:space="preserve"> </w:t>
      </w:r>
      <w:r w:rsidRPr="003734AE">
        <w:rPr>
          <w:rFonts w:cs="Times New Roman"/>
          <w:b/>
        </w:rPr>
        <w:t xml:space="preserve">Prof. </w:t>
      </w:r>
      <w:proofErr w:type="spellStart"/>
      <w:r w:rsidRPr="003734AE">
        <w:rPr>
          <w:rFonts w:cs="Times New Roman"/>
          <w:b/>
        </w:rPr>
        <w:t>Prashant</w:t>
      </w:r>
      <w:proofErr w:type="spellEnd"/>
      <w:r w:rsidR="00461886">
        <w:rPr>
          <w:rFonts w:cs="Times New Roman"/>
          <w:b/>
        </w:rPr>
        <w:t xml:space="preserve"> </w:t>
      </w:r>
      <w:proofErr w:type="spellStart"/>
      <w:r w:rsidRPr="003734AE">
        <w:rPr>
          <w:rFonts w:cs="Times New Roman"/>
          <w:b/>
        </w:rPr>
        <w:t>Lakkadwala</w:t>
      </w:r>
      <w:proofErr w:type="spellEnd"/>
      <w:r w:rsidRPr="00952FEE">
        <w:rPr>
          <w:rFonts w:cs="Times New Roman"/>
        </w:rPr>
        <w:t>, Head</w:t>
      </w:r>
      <w:r>
        <w:rPr>
          <w:rFonts w:cs="Times New Roman"/>
        </w:rPr>
        <w:t>, Department of Computer Science &amp;</w:t>
      </w:r>
      <w:r w:rsidR="00461886">
        <w:rPr>
          <w:rFonts w:cs="Times New Roman"/>
        </w:rPr>
        <w:t xml:space="preserve"> </w:t>
      </w:r>
      <w:r>
        <w:rPr>
          <w:rFonts w:cs="Times New Roman"/>
        </w:rPr>
        <w:t xml:space="preserve">Engineering </w:t>
      </w:r>
      <w:r w:rsidRPr="00952FEE">
        <w:rPr>
          <w:rFonts w:cs="Times New Roman"/>
        </w:rPr>
        <w:t xml:space="preserve">for his </w:t>
      </w:r>
      <w:r w:rsidR="00461886">
        <w:rPr>
          <w:rFonts w:cs="Times New Roman"/>
        </w:rPr>
        <w:t>favorable</w:t>
      </w:r>
      <w:r w:rsidRPr="00952FEE">
        <w:rPr>
          <w:rFonts w:cs="Times New Roman"/>
        </w:rPr>
        <w:t xml:space="preserve"> responses regarding the study</w:t>
      </w:r>
      <w:r>
        <w:rPr>
          <w:rFonts w:cs="Times New Roman"/>
        </w:rPr>
        <w:t xml:space="preserve"> and providing necessary facility</w:t>
      </w:r>
      <w:r w:rsidRPr="00952FEE">
        <w:rPr>
          <w:rFonts w:cs="Times New Roman"/>
        </w:rPr>
        <w:t>.</w:t>
      </w:r>
    </w:p>
    <w:p w14:paraId="03F0BDBB" w14:textId="77777777" w:rsidR="00CF1DFF" w:rsidRPr="00952FEE" w:rsidRDefault="00CF1DFF" w:rsidP="00CF1DFF">
      <w:pPr>
        <w:rPr>
          <w:rFonts w:cs="Times New Roman"/>
        </w:rPr>
      </w:pPr>
      <w:r w:rsidRPr="00952FEE">
        <w:rPr>
          <w:rFonts w:cs="Times New Roman"/>
        </w:rPr>
        <w:t>To</w:t>
      </w:r>
      <w:r>
        <w:rPr>
          <w:rFonts w:cs="Times New Roman"/>
        </w:rPr>
        <w:t xml:space="preserve"> the</w:t>
      </w:r>
      <w:r w:rsidR="00461886">
        <w:rPr>
          <w:rFonts w:cs="Times New Roman"/>
        </w:rPr>
        <w:t xml:space="preserve"> hono</w:t>
      </w:r>
      <w:r>
        <w:rPr>
          <w:rFonts w:cs="Times New Roman"/>
        </w:rPr>
        <w:t>rable</w:t>
      </w:r>
      <w:r w:rsidR="00461886">
        <w:rPr>
          <w:rFonts w:cs="Times New Roman"/>
        </w:rPr>
        <w:t xml:space="preserve"> </w:t>
      </w:r>
      <w:r w:rsidRPr="003734AE">
        <w:rPr>
          <w:rFonts w:cs="Times New Roman"/>
          <w:b/>
        </w:rPr>
        <w:t xml:space="preserve">Dr. </w:t>
      </w:r>
      <w:r w:rsidR="009B4F61">
        <w:rPr>
          <w:rFonts w:cs="Times New Roman"/>
          <w:b/>
        </w:rPr>
        <w:t xml:space="preserve">Sanjay T. </w:t>
      </w:r>
      <w:proofErr w:type="spellStart"/>
      <w:r w:rsidR="009B4F61">
        <w:rPr>
          <w:rFonts w:cs="Times New Roman"/>
          <w:b/>
        </w:rPr>
        <w:t>Purkar</w:t>
      </w:r>
      <w:proofErr w:type="spellEnd"/>
      <w:r>
        <w:rPr>
          <w:rFonts w:cs="Times New Roman"/>
        </w:rPr>
        <w:t xml:space="preserve">, </w:t>
      </w:r>
      <w:r w:rsidR="00461886">
        <w:rPr>
          <w:rFonts w:cs="Times New Roman"/>
        </w:rPr>
        <w:t>Director</w:t>
      </w:r>
      <w:r w:rsidR="00A8350E">
        <w:rPr>
          <w:rFonts w:cs="Times New Roman"/>
        </w:rPr>
        <w:t xml:space="preserve">, </w:t>
      </w:r>
      <w:proofErr w:type="spellStart"/>
      <w:r w:rsidR="00461886" w:rsidRPr="00461886">
        <w:t>Shivajirao</w:t>
      </w:r>
      <w:proofErr w:type="spellEnd"/>
      <w:r w:rsidR="00461886" w:rsidRPr="00461886">
        <w:t xml:space="preserve"> </w:t>
      </w:r>
      <w:proofErr w:type="spellStart"/>
      <w:r w:rsidR="00461886" w:rsidRPr="00461886">
        <w:t>Kadam</w:t>
      </w:r>
      <w:proofErr w:type="spellEnd"/>
      <w:r w:rsidR="00461886" w:rsidRPr="00461886">
        <w:t xml:space="preserve"> Institute of Technology &amp; Management – Technical Campus</w:t>
      </w:r>
      <w:r w:rsidR="00461886">
        <w:t xml:space="preserve">, </w:t>
      </w:r>
      <w:r>
        <w:rPr>
          <w:rFonts w:cs="Times New Roman"/>
        </w:rPr>
        <w:t>Indore</w:t>
      </w:r>
      <w:r w:rsidRPr="00952FEE">
        <w:rPr>
          <w:rFonts w:cs="Times New Roman"/>
        </w:rPr>
        <w:t xml:space="preserve"> for his unending support, advises and effort to make possible.</w:t>
      </w:r>
    </w:p>
    <w:p w14:paraId="45AB6555" w14:textId="475601F6" w:rsidR="00CF1DFF" w:rsidRDefault="00CF1DFF" w:rsidP="00CF1DFF">
      <w:pPr>
        <w:rPr>
          <w:rFonts w:cs="Times New Roman"/>
        </w:rPr>
      </w:pPr>
      <w:r w:rsidRPr="00952FEE">
        <w:rPr>
          <w:rFonts w:cs="Times New Roman"/>
        </w:rPr>
        <w:t>Finally, we would like to pay our thanks to</w:t>
      </w:r>
      <w:r>
        <w:rPr>
          <w:rFonts w:cs="Times New Roman"/>
        </w:rPr>
        <w:t xml:space="preserve"> faculty members and staff </w:t>
      </w:r>
      <w:r w:rsidR="00461886">
        <w:rPr>
          <w:rFonts w:cs="Times New Roman"/>
        </w:rPr>
        <w:t>of Department</w:t>
      </w:r>
      <w:r w:rsidRPr="00952FEE">
        <w:rPr>
          <w:rFonts w:cs="Times New Roman"/>
        </w:rPr>
        <w:t xml:space="preserve"> of Computer Science &amp; Engineering for their </w:t>
      </w:r>
      <w:r>
        <w:rPr>
          <w:rFonts w:cs="Times New Roman"/>
        </w:rPr>
        <w:t>timely</w:t>
      </w:r>
      <w:r w:rsidRPr="00952FEE">
        <w:rPr>
          <w:rFonts w:cs="Times New Roman"/>
        </w:rPr>
        <w:t xml:space="preserve"> help and support. </w:t>
      </w:r>
    </w:p>
    <w:p w14:paraId="5B5B42C5" w14:textId="01D4CA4C" w:rsidR="00CF1DFF" w:rsidRDefault="00CF1DFF" w:rsidP="00CF1DFF">
      <w:pPr>
        <w:rPr>
          <w:rFonts w:cs="Times New Roman"/>
        </w:rPr>
      </w:pPr>
      <w:r w:rsidRPr="00952FEE">
        <w:rPr>
          <w:rFonts w:cs="Times New Roman"/>
        </w:rPr>
        <w:t>We</w:t>
      </w:r>
      <w:r w:rsidR="00B83A56">
        <w:rPr>
          <w:rFonts w:cs="Times New Roman"/>
        </w:rPr>
        <w:t xml:space="preserve"> </w:t>
      </w:r>
      <w:r w:rsidRPr="00952FEE">
        <w:rPr>
          <w:rFonts w:cs="Times New Roman"/>
        </w:rPr>
        <w:t>also like to pay thanks to our</w:t>
      </w:r>
      <w:r w:rsidR="00461886">
        <w:rPr>
          <w:rFonts w:cs="Times New Roman"/>
        </w:rPr>
        <w:t xml:space="preserve"> </w:t>
      </w:r>
      <w:r w:rsidRPr="003734AE">
        <w:rPr>
          <w:rFonts w:cs="Times New Roman"/>
          <w:b/>
        </w:rPr>
        <w:t>parents</w:t>
      </w:r>
      <w:r w:rsidRPr="00952FEE">
        <w:rPr>
          <w:rFonts w:cs="Times New Roman"/>
        </w:rPr>
        <w:t xml:space="preserve"> for their </w:t>
      </w:r>
      <w:r>
        <w:rPr>
          <w:rFonts w:cs="Times New Roman"/>
        </w:rPr>
        <w:t xml:space="preserve">eternal love, </w:t>
      </w:r>
      <w:r w:rsidRPr="00952FEE">
        <w:rPr>
          <w:rFonts w:cs="Times New Roman"/>
        </w:rPr>
        <w:t>support</w:t>
      </w:r>
      <w:r>
        <w:rPr>
          <w:rFonts w:cs="Times New Roman"/>
        </w:rPr>
        <w:t xml:space="preserve"> and prayers</w:t>
      </w:r>
      <w:r w:rsidRPr="00952FEE">
        <w:rPr>
          <w:rFonts w:cs="Times New Roman"/>
        </w:rPr>
        <w:t>.</w:t>
      </w:r>
      <w:r w:rsidR="00461886">
        <w:rPr>
          <w:rFonts w:cs="Times New Roman"/>
        </w:rPr>
        <w:t xml:space="preserve"> </w:t>
      </w:r>
      <w:r>
        <w:rPr>
          <w:rFonts w:cs="Times New Roman"/>
        </w:rPr>
        <w:t>Without them</w:t>
      </w:r>
      <w:r w:rsidRPr="00952FEE">
        <w:rPr>
          <w:rFonts w:cs="Times New Roman"/>
        </w:rPr>
        <w:t xml:space="preserve"> it is not possible.</w:t>
      </w:r>
    </w:p>
    <w:p w14:paraId="5B618167" w14:textId="46AE2450" w:rsidR="00B83A56" w:rsidRDefault="00B83A56" w:rsidP="00CF1DFF">
      <w:pPr>
        <w:rPr>
          <w:rFonts w:cs="Times New Roman"/>
        </w:rPr>
      </w:pPr>
    </w:p>
    <w:p w14:paraId="4E8E620D" w14:textId="4754673C" w:rsidR="00B83A56" w:rsidRDefault="00B83A56" w:rsidP="00CF1DFF">
      <w:pPr>
        <w:rPr>
          <w:rFonts w:cs="Times New Roman"/>
        </w:rPr>
      </w:pPr>
    </w:p>
    <w:p w14:paraId="0C0952D3" w14:textId="77777777" w:rsidR="00B83A56" w:rsidRDefault="00B83A56" w:rsidP="00CF1DFF">
      <w:pPr>
        <w:rPr>
          <w:rFonts w:cs="Times New Roman"/>
        </w:rPr>
      </w:pPr>
    </w:p>
    <w:p w14:paraId="6B7B3AB3" w14:textId="21EC5064" w:rsidR="00B83A56" w:rsidRPr="00A26EA1" w:rsidRDefault="00B83A56" w:rsidP="00B83A56">
      <w:pPr>
        <w:pStyle w:val="titlepagestyle"/>
        <w:jc w:val="both"/>
        <w:rPr>
          <w:b/>
        </w:rPr>
      </w:pPr>
      <w:r>
        <w:t xml:space="preserve">                                                                                          Rohan Raikwar (0875CS181122)</w:t>
      </w:r>
    </w:p>
    <w:p w14:paraId="7187D199" w14:textId="77777777" w:rsidR="00B83A56" w:rsidRDefault="00B83A56" w:rsidP="00B83A56">
      <w:pPr>
        <w:pStyle w:val="titlepagestyle"/>
        <w:jc w:val="both"/>
      </w:pPr>
      <w:r>
        <w:t xml:space="preserve">                                                                                          </w:t>
      </w:r>
      <w:proofErr w:type="spellStart"/>
      <w:proofErr w:type="gramStart"/>
      <w:r>
        <w:t>Tarun</w:t>
      </w:r>
      <w:proofErr w:type="spellEnd"/>
      <w:r>
        <w:t xml:space="preserve">  </w:t>
      </w:r>
      <w:proofErr w:type="spellStart"/>
      <w:r>
        <w:t>Chandel</w:t>
      </w:r>
      <w:proofErr w:type="spellEnd"/>
      <w:proofErr w:type="gramEnd"/>
      <w:r>
        <w:t>(0875CS181142)</w:t>
      </w:r>
    </w:p>
    <w:p w14:paraId="0280BC11" w14:textId="77777777" w:rsidR="00B83A56" w:rsidRDefault="00B83A56" w:rsidP="00B83A56">
      <w:pPr>
        <w:pStyle w:val="titlepagestyle"/>
        <w:jc w:val="both"/>
      </w:pPr>
      <w:r>
        <w:t xml:space="preserve">                                                                                          Vishal Dangi (0875CS181147)</w:t>
      </w:r>
    </w:p>
    <w:p w14:paraId="1FBB97CB" w14:textId="77777777" w:rsidR="00B83A56" w:rsidRDefault="00B83A56" w:rsidP="00B83A56">
      <w:pPr>
        <w:pStyle w:val="titlepagestyle"/>
        <w:jc w:val="both"/>
      </w:pPr>
      <w:r>
        <w:t xml:space="preserve">                                                                                          </w:t>
      </w:r>
      <w:proofErr w:type="spellStart"/>
      <w:r>
        <w:t>Vishesh</w:t>
      </w:r>
      <w:proofErr w:type="spellEnd"/>
      <w:r>
        <w:t xml:space="preserve"> </w:t>
      </w:r>
      <w:proofErr w:type="spellStart"/>
      <w:r>
        <w:t>Parmar</w:t>
      </w:r>
      <w:proofErr w:type="spellEnd"/>
      <w:r>
        <w:t>(0875CS181149)</w:t>
      </w:r>
    </w:p>
    <w:p w14:paraId="6940FF05" w14:textId="77777777" w:rsidR="004F7993" w:rsidRDefault="004F7993" w:rsidP="00FE6A35">
      <w:pPr>
        <w:pStyle w:val="subtitle2forfrontpages"/>
      </w:pPr>
    </w:p>
    <w:p w14:paraId="7D844292" w14:textId="5BE3A3EC" w:rsidR="004F7993" w:rsidRPr="00431F78" w:rsidRDefault="00431F78" w:rsidP="00431F78">
      <w:pPr>
        <w:pStyle w:val="subtitle2forfrontpages"/>
        <w:ind w:left="-720"/>
        <w:jc w:val="both"/>
        <w:rPr>
          <w:sz w:val="44"/>
          <w:szCs w:val="44"/>
        </w:rPr>
      </w:pPr>
      <w:r>
        <w:rPr>
          <w:sz w:val="44"/>
          <w:szCs w:val="44"/>
        </w:rPr>
        <w:t xml:space="preserve">                                   </w:t>
      </w:r>
      <w:r w:rsidR="004F7993" w:rsidRPr="00431F78">
        <w:rPr>
          <w:sz w:val="44"/>
          <w:szCs w:val="44"/>
        </w:rPr>
        <w:t>Abstract</w:t>
      </w:r>
    </w:p>
    <w:p w14:paraId="37203971" w14:textId="75C26885" w:rsidR="00431F78" w:rsidRPr="00431F78" w:rsidRDefault="00431F78" w:rsidP="004F7993">
      <w:pPr>
        <w:pStyle w:val="subtitle2forfrontpages"/>
        <w:ind w:left="-720"/>
        <w:rPr>
          <w:sz w:val="32"/>
          <w:szCs w:val="32"/>
        </w:rPr>
      </w:pPr>
      <w:r w:rsidRPr="00431F78">
        <w:rPr>
          <w:sz w:val="32"/>
          <w:szCs w:val="32"/>
        </w:rPr>
        <w:t>J</w:t>
      </w:r>
      <w:r>
        <w:rPr>
          <w:sz w:val="32"/>
          <w:szCs w:val="32"/>
        </w:rPr>
        <w:t>ob</w:t>
      </w:r>
      <w:r w:rsidRPr="00431F78">
        <w:rPr>
          <w:sz w:val="32"/>
          <w:szCs w:val="32"/>
        </w:rPr>
        <w:t xml:space="preserve"> Tracker</w:t>
      </w:r>
      <w:r>
        <w:rPr>
          <w:sz w:val="32"/>
          <w:szCs w:val="32"/>
        </w:rPr>
        <w:t xml:space="preserve"> project</w:t>
      </w:r>
    </w:p>
    <w:p w14:paraId="706A9183" w14:textId="77777777" w:rsidR="00431F78" w:rsidRDefault="00431F78" w:rsidP="00431F78">
      <w:pPr>
        <w:pStyle w:val="subtitle2forfrontpages"/>
        <w:jc w:val="both"/>
        <w:rPr>
          <w:sz w:val="28"/>
          <w:szCs w:val="28"/>
        </w:rPr>
      </w:pPr>
    </w:p>
    <w:p w14:paraId="1D473A14" w14:textId="77777777" w:rsidR="00431F78" w:rsidRDefault="00431F78" w:rsidP="00431F78">
      <w:pPr>
        <w:pStyle w:val="subtitle2forfrontpages"/>
        <w:jc w:val="both"/>
        <w:rPr>
          <w:b w:val="0"/>
          <w:bCs/>
          <w:sz w:val="32"/>
          <w:szCs w:val="32"/>
        </w:rPr>
      </w:pPr>
      <w:r w:rsidRPr="00431F78">
        <w:rPr>
          <w:b w:val="0"/>
          <w:bCs/>
          <w:sz w:val="32"/>
          <w:szCs w:val="32"/>
        </w:rPr>
        <w:t xml:space="preserve">Finding jobs that best suits the interests and skill set is quite a challenging task for the job seekers. The difficulties arise from not having proper knowledge on the organization’s objective, their work culture and current job openings. In addition, finding the right candidate with desired qualifications to fill their current job openings is an important task for the recruiters of any organization. Online Job Search Portals have certainly made job seeking convenient on both sides. Job Portal is the solution where recruiter as well as the job seeker meet aiming at fulfilling their individual requirement. They are the cheapest as well as the fastest source of communication reaching wide range of audience on just a single click irrespective of their geographical distance. The web application “Job Search Portal” provides an easy and convenient search application for the job seekers to find their desired jobs and for the recruiters to find the right candidate. Job seekers from any background can search for the current job openings. Job seekers can register with the application and update their details and skill set. They can search for available jobs and apply to their desired positions. Android, being open source has already made its mark in the mobile application development. To make things handy, the user functionalities are developed as an Android application. Employer can register with the application and posts their current openings. They can view the Job applicants and can screen them according to the best fit. Users can provide a review about an organization and </w:t>
      </w:r>
      <w:r w:rsidRPr="00431F78">
        <w:rPr>
          <w:b w:val="0"/>
          <w:bCs/>
          <w:sz w:val="32"/>
          <w:szCs w:val="32"/>
        </w:rPr>
        <w:lastRenderedPageBreak/>
        <w:t>share their interview experience, which can be viewed by the Employers.</w:t>
      </w:r>
    </w:p>
    <w:p w14:paraId="68368927" w14:textId="52995B57" w:rsidR="004F7993" w:rsidRPr="00431F78" w:rsidRDefault="00431F78" w:rsidP="00431F78">
      <w:pPr>
        <w:pStyle w:val="subtitle2forfrontpages"/>
        <w:jc w:val="both"/>
        <w:rPr>
          <w:b w:val="0"/>
          <w:bCs/>
          <w:sz w:val="32"/>
          <w:szCs w:val="32"/>
        </w:rPr>
      </w:pPr>
      <w:r>
        <w:rPr>
          <w:b w:val="0"/>
          <w:bCs/>
          <w:sz w:val="32"/>
          <w:szCs w:val="32"/>
        </w:rPr>
        <w:t xml:space="preserve">                               </w:t>
      </w:r>
      <w:r w:rsidR="004F7993" w:rsidRPr="004F7993">
        <w:rPr>
          <w:rFonts w:cs="Times New Roman"/>
          <w:u w:val="single"/>
        </w:rPr>
        <w:t>Table of Content</w:t>
      </w:r>
    </w:p>
    <w:sdt>
      <w:sdtPr>
        <w:id w:val="1344748606"/>
        <w:docPartObj>
          <w:docPartGallery w:val="Table of Contents"/>
          <w:docPartUnique/>
        </w:docPartObj>
      </w:sdtPr>
      <w:sdtEndPr>
        <w:rPr>
          <w:rFonts w:cs="Times New Roman"/>
          <w:bCs/>
          <w:noProof/>
          <w:szCs w:val="24"/>
        </w:rPr>
      </w:sdtEndPr>
      <w:sdtContent>
        <w:p w14:paraId="0F388FE3" w14:textId="77777777" w:rsidR="004F7993" w:rsidRPr="004F7993" w:rsidRDefault="00B97860" w:rsidP="004F7993">
          <w:pPr>
            <w:tabs>
              <w:tab w:val="right" w:leader="dot" w:pos="8630"/>
            </w:tabs>
            <w:spacing w:after="100"/>
            <w:ind w:left="-1260"/>
            <w:rPr>
              <w:rFonts w:eastAsiaTheme="minorEastAsia"/>
              <w:noProof/>
              <w:szCs w:val="24"/>
            </w:rPr>
          </w:pPr>
          <w:r w:rsidRPr="004F7993">
            <w:rPr>
              <w:szCs w:val="24"/>
            </w:rPr>
            <w:fldChar w:fldCharType="begin"/>
          </w:r>
          <w:r w:rsidR="004F7993" w:rsidRPr="004F7993">
            <w:rPr>
              <w:szCs w:val="24"/>
            </w:rPr>
            <w:instrText xml:space="preserve"> TOC \o "1-3" \h \z \u </w:instrText>
          </w:r>
          <w:r w:rsidRPr="004F7993">
            <w:rPr>
              <w:szCs w:val="24"/>
            </w:rPr>
            <w:fldChar w:fldCharType="separate"/>
          </w:r>
          <w:hyperlink w:anchor="_Toc35974092" w:history="1">
            <w:r w:rsidR="004F7993" w:rsidRPr="004F7993">
              <w:rPr>
                <w:rFonts w:cs="Times New Roman"/>
                <w:noProof/>
              </w:rPr>
              <w:t>Chapter 1: Introduction</w:t>
            </w:r>
            <w:r w:rsidR="004F7993" w:rsidRPr="004F7993">
              <w:rPr>
                <w:noProof/>
                <w:webHidden/>
                <w:szCs w:val="24"/>
              </w:rPr>
              <w:tab/>
            </w:r>
          </w:hyperlink>
        </w:p>
        <w:p w14:paraId="07F4AE77" w14:textId="77777777" w:rsidR="004F7993" w:rsidRPr="004F7993" w:rsidRDefault="004F7993" w:rsidP="004F7993">
          <w:pPr>
            <w:tabs>
              <w:tab w:val="right" w:leader="dot" w:pos="8630"/>
            </w:tabs>
            <w:spacing w:after="100"/>
            <w:ind w:left="-1170" w:hanging="90"/>
            <w:rPr>
              <w:rFonts w:eastAsiaTheme="minorEastAsia"/>
              <w:noProof/>
              <w:szCs w:val="24"/>
            </w:rPr>
          </w:pPr>
          <w:r w:rsidRPr="004F7993">
            <w:rPr>
              <w:rFonts w:cs="Times New Roman"/>
              <w:noProof/>
            </w:rPr>
            <w:t xml:space="preserve">    </w:t>
          </w:r>
          <w:hyperlink w:anchor="_Toc35974093" w:history="1">
            <w:r w:rsidRPr="004F7993">
              <w:rPr>
                <w:rFonts w:cs="Times New Roman"/>
                <w:noProof/>
              </w:rPr>
              <w:t>1.1 Rationale</w:t>
            </w:r>
            <w:r w:rsidRPr="004F7993">
              <w:rPr>
                <w:noProof/>
                <w:webHidden/>
                <w:szCs w:val="24"/>
              </w:rPr>
              <w:tab/>
            </w:r>
          </w:hyperlink>
        </w:p>
        <w:p w14:paraId="50D5CB25" w14:textId="77777777" w:rsidR="004F7993" w:rsidRPr="004F7993" w:rsidRDefault="004F7993" w:rsidP="004F7993">
          <w:pPr>
            <w:tabs>
              <w:tab w:val="right" w:leader="dot" w:pos="8630"/>
            </w:tabs>
            <w:spacing w:after="100"/>
            <w:ind w:left="-1170" w:hanging="90"/>
            <w:rPr>
              <w:rFonts w:eastAsiaTheme="minorEastAsia"/>
              <w:noProof/>
              <w:szCs w:val="24"/>
            </w:rPr>
          </w:pPr>
          <w:r w:rsidRPr="004F7993">
            <w:rPr>
              <w:rFonts w:cs="Times New Roman"/>
              <w:noProof/>
            </w:rPr>
            <w:t xml:space="preserve">    </w:t>
          </w:r>
          <w:hyperlink w:anchor="_Toc35974094" w:history="1">
            <w:r w:rsidRPr="004F7993">
              <w:rPr>
                <w:rFonts w:cs="Times New Roman"/>
                <w:noProof/>
              </w:rPr>
              <w:t>1.2 Goal</w:t>
            </w:r>
            <w:r w:rsidRPr="004F7993">
              <w:rPr>
                <w:noProof/>
                <w:webHidden/>
                <w:szCs w:val="24"/>
              </w:rPr>
              <w:tab/>
            </w:r>
          </w:hyperlink>
        </w:p>
        <w:p w14:paraId="34DF21F5" w14:textId="77777777" w:rsidR="004F7993" w:rsidRPr="004F7993" w:rsidRDefault="004F7993" w:rsidP="004F7993">
          <w:pPr>
            <w:tabs>
              <w:tab w:val="right" w:leader="dot" w:pos="8630"/>
            </w:tabs>
            <w:spacing w:after="100"/>
            <w:ind w:left="-1170" w:hanging="90"/>
            <w:rPr>
              <w:rFonts w:eastAsiaTheme="minorEastAsia"/>
              <w:noProof/>
              <w:szCs w:val="24"/>
            </w:rPr>
          </w:pPr>
          <w:r w:rsidRPr="004F7993">
            <w:rPr>
              <w:rFonts w:cs="Times New Roman"/>
              <w:noProof/>
            </w:rPr>
            <w:t xml:space="preserve">    </w:t>
          </w:r>
          <w:hyperlink w:anchor="_Toc35974095" w:history="1">
            <w:r w:rsidRPr="004F7993">
              <w:rPr>
                <w:rFonts w:cs="Times New Roman"/>
                <w:noProof/>
              </w:rPr>
              <w:t>1.3 Objective</w:t>
            </w:r>
            <w:r w:rsidRPr="004F7993">
              <w:rPr>
                <w:noProof/>
                <w:webHidden/>
                <w:szCs w:val="24"/>
              </w:rPr>
              <w:tab/>
            </w:r>
          </w:hyperlink>
        </w:p>
        <w:p w14:paraId="6F2693D6" w14:textId="77777777" w:rsidR="004F7993" w:rsidRPr="004F7993" w:rsidRDefault="004F7993" w:rsidP="004F7993">
          <w:pPr>
            <w:tabs>
              <w:tab w:val="right" w:leader="dot" w:pos="8630"/>
            </w:tabs>
            <w:spacing w:after="100"/>
            <w:ind w:left="-1170" w:hanging="90"/>
            <w:rPr>
              <w:rFonts w:eastAsiaTheme="minorEastAsia"/>
              <w:noProof/>
              <w:szCs w:val="24"/>
            </w:rPr>
          </w:pPr>
          <w:r w:rsidRPr="004F7993">
            <w:rPr>
              <w:rFonts w:cs="Times New Roman"/>
              <w:noProof/>
            </w:rPr>
            <w:t xml:space="preserve">    </w:t>
          </w:r>
          <w:hyperlink w:anchor="_Toc35974096" w:history="1">
            <w:r w:rsidRPr="004F7993">
              <w:rPr>
                <w:rFonts w:cs="Times New Roman"/>
                <w:noProof/>
              </w:rPr>
              <w:t>1.4 Methodology</w:t>
            </w:r>
            <w:r w:rsidRPr="004F7993">
              <w:rPr>
                <w:noProof/>
                <w:webHidden/>
                <w:szCs w:val="24"/>
              </w:rPr>
              <w:tab/>
            </w:r>
          </w:hyperlink>
        </w:p>
        <w:p w14:paraId="36025ECC" w14:textId="77777777" w:rsidR="004F7993" w:rsidRPr="004F7993" w:rsidRDefault="004F7993" w:rsidP="004F7993">
          <w:pPr>
            <w:tabs>
              <w:tab w:val="right" w:leader="dot" w:pos="8630"/>
            </w:tabs>
            <w:spacing w:after="100"/>
            <w:ind w:left="-1170" w:hanging="90"/>
            <w:rPr>
              <w:rFonts w:eastAsiaTheme="minorEastAsia"/>
              <w:noProof/>
              <w:szCs w:val="24"/>
            </w:rPr>
          </w:pPr>
          <w:r w:rsidRPr="004F7993">
            <w:rPr>
              <w:rFonts w:cs="Times New Roman"/>
              <w:noProof/>
            </w:rPr>
            <w:t xml:space="preserve">    </w:t>
          </w:r>
          <w:hyperlink w:anchor="_Toc35974097" w:history="1">
            <w:r w:rsidRPr="004F7993">
              <w:rPr>
                <w:rFonts w:cs="Times New Roman"/>
                <w:noProof/>
              </w:rPr>
              <w:t>1.5 Role</w:t>
            </w:r>
            <w:r w:rsidRPr="004F7993">
              <w:rPr>
                <w:noProof/>
                <w:webHidden/>
                <w:szCs w:val="24"/>
              </w:rPr>
              <w:tab/>
            </w:r>
          </w:hyperlink>
        </w:p>
        <w:p w14:paraId="13FB7AE0" w14:textId="77777777" w:rsidR="004F7993" w:rsidRPr="004F7993" w:rsidRDefault="004F7993" w:rsidP="004F7993">
          <w:pPr>
            <w:tabs>
              <w:tab w:val="right" w:leader="dot" w:pos="8630"/>
            </w:tabs>
            <w:spacing w:after="100"/>
            <w:ind w:left="-1170" w:hanging="90"/>
            <w:rPr>
              <w:rFonts w:eastAsiaTheme="minorEastAsia"/>
              <w:noProof/>
              <w:szCs w:val="24"/>
            </w:rPr>
          </w:pPr>
          <w:r w:rsidRPr="004F7993">
            <w:rPr>
              <w:rFonts w:cs="Times New Roman"/>
              <w:noProof/>
            </w:rPr>
            <w:t xml:space="preserve">    </w:t>
          </w:r>
          <w:hyperlink w:anchor="_Toc35974098" w:history="1">
            <w:r w:rsidRPr="004F7993">
              <w:rPr>
                <w:rFonts w:cs="Times New Roman"/>
                <w:noProof/>
              </w:rPr>
              <w:t>1.6 Contribution of Project</w:t>
            </w:r>
            <w:r w:rsidRPr="004F7993">
              <w:rPr>
                <w:noProof/>
                <w:webHidden/>
                <w:szCs w:val="24"/>
              </w:rPr>
              <w:tab/>
            </w:r>
          </w:hyperlink>
        </w:p>
        <w:p w14:paraId="31A590C8" w14:textId="77777777" w:rsidR="004F7993" w:rsidRPr="004F7993" w:rsidRDefault="00474770" w:rsidP="004F7993">
          <w:pPr>
            <w:tabs>
              <w:tab w:val="right" w:leader="dot" w:pos="8630"/>
            </w:tabs>
            <w:spacing w:after="100"/>
            <w:ind w:left="-630"/>
            <w:rPr>
              <w:rFonts w:eastAsiaTheme="minorEastAsia"/>
              <w:noProof/>
              <w:szCs w:val="24"/>
            </w:rPr>
          </w:pPr>
          <w:hyperlink w:anchor="_Toc35974099" w:history="1">
            <w:r w:rsidR="004F7993" w:rsidRPr="004F7993">
              <w:rPr>
                <w:rFonts w:cs="Times New Roman"/>
                <w:noProof/>
              </w:rPr>
              <w:t>1.6.1 Market Potential:</w:t>
            </w:r>
            <w:r w:rsidR="004F7993" w:rsidRPr="004F7993">
              <w:rPr>
                <w:noProof/>
                <w:webHidden/>
                <w:szCs w:val="24"/>
              </w:rPr>
              <w:tab/>
            </w:r>
          </w:hyperlink>
        </w:p>
        <w:p w14:paraId="37B02558" w14:textId="77777777" w:rsidR="004F7993" w:rsidRPr="004F7993" w:rsidRDefault="00474770" w:rsidP="004F7993">
          <w:pPr>
            <w:tabs>
              <w:tab w:val="right" w:leader="dot" w:pos="8630"/>
            </w:tabs>
            <w:spacing w:after="100"/>
            <w:ind w:left="-630"/>
            <w:rPr>
              <w:rFonts w:eastAsiaTheme="minorEastAsia"/>
              <w:noProof/>
              <w:szCs w:val="24"/>
            </w:rPr>
          </w:pPr>
          <w:hyperlink w:anchor="_Toc35974100" w:history="1">
            <w:r w:rsidR="004F7993" w:rsidRPr="004F7993">
              <w:rPr>
                <w:rFonts w:cs="Times New Roman"/>
                <w:noProof/>
              </w:rPr>
              <w:t>1.6.2 Innovativeness</w:t>
            </w:r>
            <w:r w:rsidR="004F7993" w:rsidRPr="004F7993">
              <w:rPr>
                <w:noProof/>
                <w:webHidden/>
                <w:szCs w:val="24"/>
              </w:rPr>
              <w:tab/>
            </w:r>
          </w:hyperlink>
        </w:p>
        <w:p w14:paraId="7B956EE4" w14:textId="77777777" w:rsidR="004F7993" w:rsidRPr="004F7993" w:rsidRDefault="00474770" w:rsidP="004F7993">
          <w:pPr>
            <w:tabs>
              <w:tab w:val="right" w:leader="dot" w:pos="8630"/>
            </w:tabs>
            <w:spacing w:after="100"/>
            <w:ind w:left="-630"/>
            <w:rPr>
              <w:rFonts w:cs="Times New Roman"/>
              <w:noProof/>
            </w:rPr>
          </w:pPr>
          <w:hyperlink w:anchor="_Toc35974101" w:history="1">
            <w:r w:rsidR="004F7993" w:rsidRPr="004F7993">
              <w:rPr>
                <w:rFonts w:cs="Times New Roman"/>
                <w:noProof/>
              </w:rPr>
              <w:t>1.6.3 Usefulness</w:t>
            </w:r>
            <w:r w:rsidR="004F7993" w:rsidRPr="004F7993">
              <w:rPr>
                <w:noProof/>
                <w:webHidden/>
                <w:szCs w:val="24"/>
              </w:rPr>
              <w:tab/>
            </w:r>
          </w:hyperlink>
        </w:p>
        <w:p w14:paraId="2ECC1D6F" w14:textId="77777777" w:rsidR="004F7993" w:rsidRPr="004F7993" w:rsidRDefault="004F7993" w:rsidP="004F7993">
          <w:pPr>
            <w:tabs>
              <w:tab w:val="right" w:leader="dot" w:pos="8630"/>
            </w:tabs>
            <w:spacing w:after="100"/>
            <w:ind w:left="-1170" w:hanging="90"/>
            <w:rPr>
              <w:rFonts w:eastAsiaTheme="minorEastAsia"/>
              <w:noProof/>
              <w:szCs w:val="24"/>
              <w:lang w:val="en-IN" w:eastAsia="en-IN"/>
            </w:rPr>
          </w:pPr>
          <w:r w:rsidRPr="004F7993">
            <w:rPr>
              <w:szCs w:val="24"/>
            </w:rPr>
            <w:t xml:space="preserve">    </w:t>
          </w:r>
          <w:hyperlink w:anchor="_Toc35943756" w:history="1">
            <w:r w:rsidRPr="004F7993">
              <w:rPr>
                <w:rFonts w:cs="Times New Roman"/>
                <w:noProof/>
              </w:rPr>
              <w:t>1.7 Report Organisation</w:t>
            </w:r>
            <w:r w:rsidRPr="004F7993">
              <w:rPr>
                <w:noProof/>
                <w:webHidden/>
                <w:szCs w:val="24"/>
              </w:rPr>
              <w:tab/>
            </w:r>
          </w:hyperlink>
        </w:p>
        <w:p w14:paraId="679207DC" w14:textId="77777777" w:rsidR="004F7993" w:rsidRPr="004F7993" w:rsidRDefault="00474770" w:rsidP="004F7993">
          <w:pPr>
            <w:tabs>
              <w:tab w:val="right" w:leader="dot" w:pos="8630"/>
            </w:tabs>
            <w:spacing w:after="100"/>
            <w:ind w:left="-1260"/>
            <w:rPr>
              <w:rFonts w:eastAsiaTheme="minorEastAsia"/>
              <w:noProof/>
              <w:szCs w:val="24"/>
            </w:rPr>
          </w:pPr>
          <w:hyperlink w:anchor="_Toc35974102" w:history="1">
            <w:r w:rsidR="004F7993" w:rsidRPr="004F7993">
              <w:rPr>
                <w:rFonts w:cs="Times New Roman"/>
                <w:noProof/>
              </w:rPr>
              <w:t>Chapter 2:Requirement Engineering</w:t>
            </w:r>
            <w:r w:rsidR="004F7993" w:rsidRPr="004F7993">
              <w:rPr>
                <w:noProof/>
                <w:webHidden/>
                <w:szCs w:val="24"/>
              </w:rPr>
              <w:tab/>
            </w:r>
          </w:hyperlink>
        </w:p>
        <w:p w14:paraId="68446946" w14:textId="77777777" w:rsidR="004F7993" w:rsidRPr="004F7993" w:rsidRDefault="00474770" w:rsidP="004F7993">
          <w:pPr>
            <w:tabs>
              <w:tab w:val="right" w:leader="dot" w:pos="8630"/>
            </w:tabs>
            <w:spacing w:after="100"/>
            <w:ind w:left="-1170" w:hanging="90"/>
            <w:rPr>
              <w:rFonts w:eastAsiaTheme="minorEastAsia"/>
              <w:noProof/>
              <w:szCs w:val="24"/>
            </w:rPr>
          </w:pPr>
          <w:hyperlink w:anchor="_Toc35974103" w:history="1">
            <w:r w:rsidR="004F7993" w:rsidRPr="004F7993">
              <w:rPr>
                <w:rFonts w:cs="Times New Roman"/>
                <w:noProof/>
              </w:rPr>
              <w:t>2.1 Requirement Collection</w:t>
            </w:r>
            <w:r w:rsidR="004F7993" w:rsidRPr="004F7993">
              <w:rPr>
                <w:noProof/>
                <w:webHidden/>
                <w:szCs w:val="24"/>
              </w:rPr>
              <w:tab/>
            </w:r>
          </w:hyperlink>
        </w:p>
        <w:p w14:paraId="238780EB" w14:textId="77777777" w:rsidR="004F7993" w:rsidRPr="004F7993" w:rsidRDefault="00474770" w:rsidP="004F7993">
          <w:pPr>
            <w:tabs>
              <w:tab w:val="right" w:leader="dot" w:pos="8630"/>
            </w:tabs>
            <w:spacing w:after="100"/>
            <w:ind w:left="-630"/>
            <w:rPr>
              <w:rFonts w:eastAsiaTheme="minorEastAsia"/>
              <w:noProof/>
              <w:szCs w:val="24"/>
            </w:rPr>
          </w:pPr>
          <w:hyperlink w:anchor="_Toc35974104" w:history="1">
            <w:r w:rsidR="004F7993" w:rsidRPr="004F7993">
              <w:rPr>
                <w:rFonts w:cs="Times New Roman"/>
                <w:noProof/>
              </w:rPr>
              <w:t>2.1.1 Functional Requirement</w:t>
            </w:r>
            <w:r w:rsidR="00EF5E59">
              <w:rPr>
                <w:rFonts w:cs="Times New Roman"/>
                <w:noProof/>
              </w:rPr>
              <w:t>s</w:t>
            </w:r>
            <w:r w:rsidR="004F7993" w:rsidRPr="004F7993">
              <w:rPr>
                <w:noProof/>
                <w:webHidden/>
                <w:szCs w:val="24"/>
              </w:rPr>
              <w:tab/>
            </w:r>
          </w:hyperlink>
        </w:p>
        <w:p w14:paraId="20696CB9" w14:textId="77777777" w:rsidR="004F7993" w:rsidRPr="004F7993" w:rsidRDefault="00474770" w:rsidP="004F7993">
          <w:pPr>
            <w:tabs>
              <w:tab w:val="right" w:leader="dot" w:pos="8630"/>
            </w:tabs>
            <w:spacing w:after="100"/>
            <w:ind w:left="-630"/>
            <w:rPr>
              <w:rFonts w:cs="Times New Roman"/>
              <w:noProof/>
            </w:rPr>
          </w:pPr>
          <w:hyperlink w:anchor="_Toc35974105" w:history="1">
            <w:r w:rsidR="004F7993" w:rsidRPr="004F7993">
              <w:rPr>
                <w:rFonts w:cs="Times New Roman"/>
                <w:noProof/>
              </w:rPr>
              <w:t xml:space="preserve">2.1.2 </w:t>
            </w:r>
            <w:r w:rsidR="00EF5E59">
              <w:rPr>
                <w:rFonts w:cs="Times New Roman"/>
                <w:noProof/>
              </w:rPr>
              <w:t>Non-</w:t>
            </w:r>
            <w:r w:rsidR="004F7993" w:rsidRPr="004F7993">
              <w:rPr>
                <w:rFonts w:cs="Times New Roman"/>
                <w:noProof/>
              </w:rPr>
              <w:t>Functional Requirements</w:t>
            </w:r>
            <w:r w:rsidR="004F7993" w:rsidRPr="004F7993">
              <w:rPr>
                <w:noProof/>
                <w:webHidden/>
                <w:szCs w:val="24"/>
              </w:rPr>
              <w:tab/>
            </w:r>
          </w:hyperlink>
        </w:p>
        <w:p w14:paraId="077CB546" w14:textId="77777777" w:rsidR="004F7993" w:rsidRPr="004F7993" w:rsidRDefault="00474770" w:rsidP="004F7993">
          <w:pPr>
            <w:tabs>
              <w:tab w:val="right" w:leader="dot" w:pos="8630"/>
            </w:tabs>
            <w:spacing w:after="100"/>
            <w:ind w:left="-1260"/>
            <w:rPr>
              <w:rFonts w:cs="Times New Roman"/>
              <w:noProof/>
            </w:rPr>
          </w:pPr>
          <w:hyperlink w:anchor="_Toc35974108" w:history="1">
            <w:r w:rsidR="004F7993" w:rsidRPr="004F7993">
              <w:rPr>
                <w:rFonts w:cs="Times New Roman"/>
                <w:noProof/>
              </w:rPr>
              <w:t>Chapter 3:Analysis and Design</w:t>
            </w:r>
            <w:r w:rsidR="004F7993" w:rsidRPr="004F7993">
              <w:rPr>
                <w:noProof/>
                <w:webHidden/>
                <w:szCs w:val="24"/>
              </w:rPr>
              <w:tab/>
            </w:r>
          </w:hyperlink>
        </w:p>
        <w:p w14:paraId="5642FD85" w14:textId="77777777" w:rsidR="004F7993" w:rsidRPr="004F7993" w:rsidRDefault="00474770" w:rsidP="004F7993">
          <w:pPr>
            <w:tabs>
              <w:tab w:val="right" w:leader="dot" w:pos="8630"/>
            </w:tabs>
            <w:spacing w:after="100"/>
            <w:ind w:left="-1260"/>
            <w:rPr>
              <w:rFonts w:cs="Times New Roman"/>
              <w:noProof/>
            </w:rPr>
          </w:pPr>
          <w:hyperlink w:anchor="_Toc35974106" w:history="1">
            <w:r w:rsidR="004F7993" w:rsidRPr="004F7993">
              <w:rPr>
                <w:rFonts w:cs="Times New Roman"/>
                <w:noProof/>
              </w:rPr>
              <w:t>3.1 Use-case Diagrams</w:t>
            </w:r>
            <w:r w:rsidR="004F7993" w:rsidRPr="004F7993">
              <w:rPr>
                <w:noProof/>
                <w:webHidden/>
                <w:szCs w:val="24"/>
              </w:rPr>
              <w:tab/>
            </w:r>
          </w:hyperlink>
          <w:r w:rsidR="00B97860" w:rsidRPr="004F7993">
            <w:rPr>
              <w:rFonts w:cs="Times New Roman"/>
              <w:noProof/>
            </w:rPr>
            <w:fldChar w:fldCharType="begin"/>
          </w:r>
          <w:r w:rsidR="004F7993" w:rsidRPr="004F7993">
            <w:rPr>
              <w:rFonts w:cs="Times New Roman"/>
              <w:noProof/>
            </w:rPr>
            <w:instrText xml:space="preserve"> </w:instrText>
          </w:r>
          <w:r w:rsidR="004F7993" w:rsidRPr="004F7993">
            <w:rPr>
              <w:noProof/>
              <w:szCs w:val="24"/>
            </w:rPr>
            <w:instrText>HYPERLINK \l "_Toc35974107"</w:instrText>
          </w:r>
          <w:r w:rsidR="004F7993" w:rsidRPr="004F7993">
            <w:rPr>
              <w:rFonts w:cs="Times New Roman"/>
              <w:noProof/>
            </w:rPr>
            <w:instrText xml:space="preserve"> </w:instrText>
          </w:r>
          <w:r w:rsidR="00B97860" w:rsidRPr="004F7993">
            <w:rPr>
              <w:rFonts w:cs="Times New Roman"/>
              <w:noProof/>
            </w:rPr>
            <w:fldChar w:fldCharType="separate"/>
          </w:r>
          <w:r w:rsidR="004F7993" w:rsidRPr="004F7993">
            <w:rPr>
              <w:rFonts w:cs="Times New Roman"/>
              <w:noProof/>
            </w:rPr>
            <w:t xml:space="preserve">    </w:t>
          </w:r>
        </w:p>
        <w:p w14:paraId="6304AEE8" w14:textId="77777777" w:rsidR="004F7993" w:rsidRPr="004F7993" w:rsidRDefault="004F7993" w:rsidP="004F7993">
          <w:pPr>
            <w:tabs>
              <w:tab w:val="right" w:leader="dot" w:pos="8630"/>
            </w:tabs>
            <w:spacing w:after="100"/>
            <w:ind w:left="-1260"/>
            <w:rPr>
              <w:rFonts w:cs="Times New Roman"/>
              <w:noProof/>
            </w:rPr>
          </w:pPr>
          <w:r w:rsidRPr="004F7993">
            <w:rPr>
              <w:rFonts w:cs="Times New Roman"/>
              <w:noProof/>
            </w:rPr>
            <w:t>3.2 ActivityDiagrams</w:t>
          </w:r>
          <w:r w:rsidRPr="004F7993">
            <w:rPr>
              <w:noProof/>
              <w:webHidden/>
              <w:szCs w:val="24"/>
            </w:rPr>
            <w:tab/>
          </w:r>
          <w:r w:rsidR="00B97860" w:rsidRPr="004F7993">
            <w:rPr>
              <w:rFonts w:cs="Times New Roman"/>
              <w:noProof/>
            </w:rPr>
            <w:fldChar w:fldCharType="end"/>
          </w:r>
        </w:p>
        <w:p w14:paraId="45B6E115" w14:textId="77777777" w:rsidR="004F7993" w:rsidRDefault="00474770" w:rsidP="004F7993">
          <w:pPr>
            <w:tabs>
              <w:tab w:val="right" w:leader="dot" w:pos="8630"/>
            </w:tabs>
            <w:spacing w:after="100"/>
            <w:ind w:left="-1260"/>
          </w:pPr>
          <w:hyperlink w:anchor="_Toc35974113" w:history="1">
            <w:r w:rsidR="00EF5E59" w:rsidRPr="004F7993">
              <w:rPr>
                <w:rFonts w:cs="Times New Roman"/>
                <w:noProof/>
              </w:rPr>
              <w:t>3.3 System Architecture</w:t>
            </w:r>
            <w:r w:rsidR="00EF5E59" w:rsidRPr="004F7993">
              <w:rPr>
                <w:noProof/>
                <w:webHidden/>
                <w:szCs w:val="24"/>
              </w:rPr>
              <w:tab/>
            </w:r>
          </w:hyperlink>
        </w:p>
        <w:p w14:paraId="13E5C490" w14:textId="77777777" w:rsidR="00EF5E59" w:rsidRDefault="00474770" w:rsidP="004F7993">
          <w:pPr>
            <w:tabs>
              <w:tab w:val="right" w:leader="dot" w:pos="8630"/>
            </w:tabs>
            <w:spacing w:after="100"/>
            <w:ind w:left="-1260"/>
          </w:pPr>
          <w:hyperlink w:anchor="_Toc35974113" w:history="1">
            <w:r w:rsidR="00D049D4">
              <w:rPr>
                <w:rFonts w:cs="Times New Roman"/>
                <w:noProof/>
              </w:rPr>
              <w:t>3.4</w:t>
            </w:r>
            <w:r w:rsidR="00EF5E59">
              <w:rPr>
                <w:rFonts w:cs="Times New Roman"/>
                <w:noProof/>
              </w:rPr>
              <w:t xml:space="preserve"> Sequence Diagram</w:t>
            </w:r>
            <w:r w:rsidR="00EF5E59" w:rsidRPr="004F7993">
              <w:rPr>
                <w:noProof/>
                <w:webHidden/>
                <w:szCs w:val="24"/>
              </w:rPr>
              <w:tab/>
            </w:r>
          </w:hyperlink>
        </w:p>
        <w:p w14:paraId="70B28B4C" w14:textId="77777777" w:rsidR="00D049D4" w:rsidRDefault="00474770" w:rsidP="004F7993">
          <w:pPr>
            <w:tabs>
              <w:tab w:val="right" w:leader="dot" w:pos="8630"/>
            </w:tabs>
            <w:spacing w:after="100"/>
            <w:ind w:left="-1260"/>
          </w:pPr>
          <w:hyperlink w:anchor="_Toc35974113" w:history="1">
            <w:r w:rsidR="00D049D4">
              <w:rPr>
                <w:rFonts w:cs="Times New Roman"/>
                <w:noProof/>
              </w:rPr>
              <w:t>3.5 Class Diagram</w:t>
            </w:r>
            <w:r w:rsidR="00D049D4" w:rsidRPr="004F7993">
              <w:rPr>
                <w:noProof/>
                <w:webHidden/>
                <w:szCs w:val="24"/>
              </w:rPr>
              <w:tab/>
            </w:r>
          </w:hyperlink>
        </w:p>
        <w:p w14:paraId="0C96CB4A" w14:textId="77777777" w:rsidR="00D049D4" w:rsidRDefault="00474770" w:rsidP="004F7993">
          <w:pPr>
            <w:tabs>
              <w:tab w:val="right" w:leader="dot" w:pos="8630"/>
            </w:tabs>
            <w:spacing w:after="100"/>
            <w:ind w:left="-1260"/>
          </w:pPr>
          <w:hyperlink w:anchor="_Toc35974113" w:history="1">
            <w:r w:rsidR="00D049D4">
              <w:rPr>
                <w:rFonts w:cs="Times New Roman"/>
                <w:noProof/>
              </w:rPr>
              <w:t>3.6 E-R Diagram</w:t>
            </w:r>
            <w:r w:rsidR="00D049D4" w:rsidRPr="004F7993">
              <w:rPr>
                <w:noProof/>
                <w:webHidden/>
                <w:szCs w:val="24"/>
              </w:rPr>
              <w:tab/>
            </w:r>
          </w:hyperlink>
        </w:p>
        <w:p w14:paraId="10017FEC" w14:textId="77777777" w:rsidR="00D049D4" w:rsidRDefault="00474770" w:rsidP="004F7993">
          <w:pPr>
            <w:tabs>
              <w:tab w:val="right" w:leader="dot" w:pos="8630"/>
            </w:tabs>
            <w:spacing w:after="100"/>
            <w:ind w:left="-1260"/>
          </w:pPr>
          <w:hyperlink w:anchor="_Toc35974113" w:history="1">
            <w:r w:rsidR="00D049D4">
              <w:rPr>
                <w:rFonts w:cs="Times New Roman"/>
                <w:noProof/>
              </w:rPr>
              <w:t>3.7 Database Design</w:t>
            </w:r>
            <w:r w:rsidR="00D049D4" w:rsidRPr="004F7993">
              <w:rPr>
                <w:noProof/>
                <w:webHidden/>
                <w:szCs w:val="24"/>
              </w:rPr>
              <w:tab/>
            </w:r>
          </w:hyperlink>
        </w:p>
        <w:p w14:paraId="24953064" w14:textId="77777777" w:rsidR="00D049D4" w:rsidRDefault="00474770" w:rsidP="00D049D4">
          <w:pPr>
            <w:tabs>
              <w:tab w:val="right" w:leader="dot" w:pos="8630"/>
            </w:tabs>
            <w:spacing w:after="100"/>
          </w:pPr>
          <w:hyperlink w:anchor="_Toc35974113" w:history="1">
            <w:r w:rsidR="00D049D4">
              <w:rPr>
                <w:rFonts w:cs="Times New Roman"/>
                <w:noProof/>
              </w:rPr>
              <w:t>3.7.1 Schema Definitions</w:t>
            </w:r>
            <w:r w:rsidR="00D049D4" w:rsidRPr="00D049D4">
              <w:rPr>
                <w:noProof/>
                <w:webHidden/>
                <w:szCs w:val="24"/>
              </w:rPr>
              <w:tab/>
            </w:r>
          </w:hyperlink>
        </w:p>
        <w:p w14:paraId="0A6E33E3" w14:textId="77777777" w:rsidR="00D049D4" w:rsidRPr="00D049D4" w:rsidRDefault="00474770" w:rsidP="00D049D4">
          <w:pPr>
            <w:tabs>
              <w:tab w:val="right" w:leader="dot" w:pos="8630"/>
            </w:tabs>
            <w:spacing w:after="100"/>
            <w:rPr>
              <w:noProof/>
              <w:szCs w:val="24"/>
            </w:rPr>
          </w:pPr>
          <w:hyperlink w:anchor="_Toc35974113" w:history="1">
            <w:r w:rsidR="00D049D4">
              <w:rPr>
                <w:rFonts w:cs="Times New Roman"/>
                <w:noProof/>
              </w:rPr>
              <w:t>3.7.2 Integrity Contraints</w:t>
            </w:r>
            <w:r w:rsidR="00D049D4" w:rsidRPr="00D049D4">
              <w:rPr>
                <w:noProof/>
                <w:webHidden/>
                <w:szCs w:val="24"/>
              </w:rPr>
              <w:tab/>
            </w:r>
          </w:hyperlink>
        </w:p>
        <w:p w14:paraId="40C950D9" w14:textId="77777777" w:rsidR="004F7993" w:rsidRPr="004F7993" w:rsidRDefault="00474770" w:rsidP="004F7993">
          <w:pPr>
            <w:tabs>
              <w:tab w:val="right" w:leader="dot" w:pos="8630"/>
            </w:tabs>
            <w:spacing w:after="100"/>
            <w:ind w:left="-1170" w:hanging="90"/>
            <w:rPr>
              <w:rFonts w:cs="Times New Roman"/>
              <w:noProof/>
            </w:rPr>
          </w:pPr>
          <w:hyperlink w:anchor="_Toc35974109" w:history="1">
            <w:r w:rsidR="004F7993" w:rsidRPr="004F7993">
              <w:rPr>
                <w:rFonts w:cs="Times New Roman"/>
                <w:noProof/>
              </w:rPr>
              <w:t>Chapter 4:Construction</w:t>
            </w:r>
            <w:r w:rsidR="004F7993" w:rsidRPr="004F7993">
              <w:rPr>
                <w:noProof/>
                <w:webHidden/>
                <w:szCs w:val="24"/>
              </w:rPr>
              <w:tab/>
            </w:r>
          </w:hyperlink>
        </w:p>
        <w:p w14:paraId="062F7651" w14:textId="77777777" w:rsidR="004F7993" w:rsidRPr="004F7993" w:rsidRDefault="00D049D4" w:rsidP="004F7993">
          <w:pPr>
            <w:tabs>
              <w:tab w:val="right" w:leader="dot" w:pos="8630"/>
            </w:tabs>
            <w:spacing w:after="100"/>
            <w:ind w:left="-1170" w:hanging="90"/>
            <w:rPr>
              <w:rFonts w:cs="Times New Roman"/>
              <w:noProof/>
              <w:szCs w:val="24"/>
            </w:rPr>
          </w:pPr>
          <w:r>
            <w:rPr>
              <w:rFonts w:cs="Times New Roman"/>
              <w:noProof/>
            </w:rPr>
            <w:t xml:space="preserve"> </w:t>
          </w:r>
          <w:hyperlink w:anchor="_Toc35974113" w:history="1">
            <w:r w:rsidR="004F7993" w:rsidRPr="004F7993">
              <w:rPr>
                <w:rFonts w:cs="Times New Roman"/>
                <w:noProof/>
              </w:rPr>
              <w:t>4.1 Implementation</w:t>
            </w:r>
            <w:r w:rsidR="004F7993" w:rsidRPr="004F7993">
              <w:rPr>
                <w:noProof/>
                <w:webHidden/>
                <w:szCs w:val="24"/>
              </w:rPr>
              <w:tab/>
            </w:r>
          </w:hyperlink>
        </w:p>
        <w:p w14:paraId="65DAC0F7" w14:textId="77777777" w:rsidR="00D049D4" w:rsidRDefault="00474770" w:rsidP="00D049D4">
          <w:pPr>
            <w:tabs>
              <w:tab w:val="right" w:leader="dot" w:pos="8630"/>
            </w:tabs>
            <w:spacing w:after="100"/>
            <w:ind w:left="-360"/>
          </w:pPr>
          <w:hyperlink w:anchor="_Toc35974110" w:history="1">
            <w:r w:rsidR="004F7993" w:rsidRPr="004F7993">
              <w:rPr>
                <w:rFonts w:cs="Times New Roman"/>
                <w:noProof/>
              </w:rPr>
              <w:t xml:space="preserve">4.1.1 </w:t>
            </w:r>
            <w:r w:rsidR="00D049D4">
              <w:rPr>
                <w:rFonts w:cs="Times New Roman"/>
                <w:noProof/>
              </w:rPr>
              <w:t>Implemented Classes</w:t>
            </w:r>
            <w:r w:rsidR="004F7993" w:rsidRPr="004F7993">
              <w:rPr>
                <w:noProof/>
                <w:webHidden/>
                <w:szCs w:val="24"/>
              </w:rPr>
              <w:tab/>
            </w:r>
          </w:hyperlink>
        </w:p>
        <w:p w14:paraId="14299EC5" w14:textId="77777777" w:rsidR="00D049D4" w:rsidRDefault="00474770" w:rsidP="00D049D4">
          <w:pPr>
            <w:tabs>
              <w:tab w:val="right" w:leader="dot" w:pos="8630"/>
            </w:tabs>
            <w:spacing w:after="100"/>
            <w:ind w:left="-360"/>
          </w:pPr>
          <w:hyperlink w:anchor="_Toc35974110" w:history="1">
            <w:r w:rsidR="00D049D4" w:rsidRPr="004F7993">
              <w:rPr>
                <w:rFonts w:cs="Times New Roman"/>
                <w:noProof/>
              </w:rPr>
              <w:t>4</w:t>
            </w:r>
            <w:r w:rsidR="00F33400">
              <w:rPr>
                <w:rFonts w:cs="Times New Roman"/>
                <w:noProof/>
              </w:rPr>
              <w:t>.1.2</w:t>
            </w:r>
            <w:r w:rsidR="00D049D4" w:rsidRPr="004F7993">
              <w:rPr>
                <w:rFonts w:cs="Times New Roman"/>
                <w:noProof/>
              </w:rPr>
              <w:t xml:space="preserve"> </w:t>
            </w:r>
            <w:r w:rsidR="00D049D4">
              <w:rPr>
                <w:rFonts w:cs="Times New Roman"/>
                <w:noProof/>
              </w:rPr>
              <w:t>Implemented Functions</w:t>
            </w:r>
            <w:r w:rsidR="00D049D4" w:rsidRPr="004F7993">
              <w:rPr>
                <w:noProof/>
                <w:webHidden/>
                <w:szCs w:val="24"/>
              </w:rPr>
              <w:tab/>
            </w:r>
          </w:hyperlink>
        </w:p>
        <w:p w14:paraId="1BBCB9A5" w14:textId="77777777" w:rsidR="00F33400" w:rsidRPr="004F7993" w:rsidRDefault="00F33400" w:rsidP="00D049D4">
          <w:pPr>
            <w:tabs>
              <w:tab w:val="right" w:leader="dot" w:pos="8630"/>
            </w:tabs>
            <w:spacing w:after="100"/>
            <w:ind w:left="-360"/>
          </w:pPr>
          <w:r w:rsidRPr="00F33400">
            <w:t>4</w:t>
          </w:r>
          <w:r>
            <w:t>.1.3</w:t>
          </w:r>
          <w:r w:rsidRPr="00F33400">
            <w:t xml:space="preserve"> </w:t>
          </w:r>
          <w:r>
            <w:t>Logical Structure of Data…………………………………………………………………</w:t>
          </w:r>
        </w:p>
        <w:p w14:paraId="322AACC2" w14:textId="77777777" w:rsidR="004F7993" w:rsidRDefault="00474770" w:rsidP="004F7993">
          <w:pPr>
            <w:tabs>
              <w:tab w:val="right" w:leader="dot" w:pos="8630"/>
            </w:tabs>
            <w:spacing w:after="100"/>
            <w:ind w:left="-1170" w:hanging="90"/>
          </w:pPr>
          <w:hyperlink w:anchor="_Toc35974111" w:history="1">
            <w:r w:rsidR="004F7993" w:rsidRPr="004F7993">
              <w:rPr>
                <w:rFonts w:cs="Times New Roman"/>
                <w:noProof/>
              </w:rPr>
              <w:t>4</w:t>
            </w:r>
            <w:r w:rsidR="00D049D4">
              <w:rPr>
                <w:rFonts w:cs="Times New Roman"/>
                <w:noProof/>
              </w:rPr>
              <w:t>.2 Validation</w:t>
            </w:r>
            <w:r w:rsidR="004F7993" w:rsidRPr="004F7993">
              <w:rPr>
                <w:noProof/>
                <w:webHidden/>
                <w:szCs w:val="24"/>
              </w:rPr>
              <w:tab/>
            </w:r>
          </w:hyperlink>
        </w:p>
        <w:p w14:paraId="2A3262B3" w14:textId="77777777" w:rsidR="00D049D4" w:rsidRPr="004F7993" w:rsidRDefault="00474770" w:rsidP="00D049D4">
          <w:pPr>
            <w:tabs>
              <w:tab w:val="right" w:leader="dot" w:pos="8630"/>
            </w:tabs>
            <w:spacing w:after="100"/>
            <w:ind w:left="-1170" w:hanging="90"/>
          </w:pPr>
          <w:hyperlink w:anchor="_Toc35974111" w:history="1">
            <w:r w:rsidR="00D049D4" w:rsidRPr="004F7993">
              <w:rPr>
                <w:rFonts w:cs="Times New Roman"/>
                <w:noProof/>
              </w:rPr>
              <w:t>4</w:t>
            </w:r>
            <w:r w:rsidR="00FA3B5A">
              <w:rPr>
                <w:rFonts w:cs="Times New Roman"/>
                <w:noProof/>
              </w:rPr>
              <w:t>.3</w:t>
            </w:r>
            <w:r w:rsidR="00D049D4" w:rsidRPr="004F7993">
              <w:rPr>
                <w:rFonts w:cs="Times New Roman"/>
                <w:noProof/>
              </w:rPr>
              <w:t xml:space="preserve"> Testing</w:t>
            </w:r>
            <w:r w:rsidR="00D049D4" w:rsidRPr="004F7993">
              <w:rPr>
                <w:noProof/>
                <w:webHidden/>
                <w:szCs w:val="24"/>
              </w:rPr>
              <w:tab/>
            </w:r>
          </w:hyperlink>
        </w:p>
        <w:p w14:paraId="6A0126CB" w14:textId="77777777" w:rsidR="004F7993" w:rsidRPr="004F7993" w:rsidRDefault="00474770" w:rsidP="004F7993">
          <w:pPr>
            <w:tabs>
              <w:tab w:val="right" w:leader="dot" w:pos="8630"/>
            </w:tabs>
            <w:spacing w:after="100"/>
            <w:ind w:left="-630"/>
            <w:rPr>
              <w:rFonts w:eastAsiaTheme="minorEastAsia"/>
              <w:noProof/>
              <w:szCs w:val="24"/>
            </w:rPr>
          </w:pPr>
          <w:hyperlink w:anchor="_Toc35974112" w:history="1">
            <w:r w:rsidR="004F7993" w:rsidRPr="004F7993">
              <w:rPr>
                <w:rFonts w:cs="Times New Roman"/>
                <w:noProof/>
              </w:rPr>
              <w:t>4</w:t>
            </w:r>
            <w:r w:rsidR="00FA3B5A">
              <w:rPr>
                <w:rFonts w:cs="Times New Roman"/>
                <w:noProof/>
              </w:rPr>
              <w:t>.3</w:t>
            </w:r>
            <w:r w:rsidR="004F7993" w:rsidRPr="004F7993">
              <w:rPr>
                <w:rFonts w:cs="Times New Roman"/>
                <w:noProof/>
              </w:rPr>
              <w:t>.1 White Box Testing</w:t>
            </w:r>
            <w:r w:rsidR="004F7993" w:rsidRPr="004F7993">
              <w:rPr>
                <w:noProof/>
                <w:webHidden/>
                <w:szCs w:val="24"/>
              </w:rPr>
              <w:tab/>
            </w:r>
          </w:hyperlink>
        </w:p>
        <w:p w14:paraId="493A3BAC" w14:textId="77777777" w:rsidR="004F7993" w:rsidRPr="004F7993" w:rsidRDefault="00474770" w:rsidP="004F7993">
          <w:pPr>
            <w:tabs>
              <w:tab w:val="right" w:leader="dot" w:pos="8630"/>
            </w:tabs>
            <w:spacing w:after="100"/>
            <w:ind w:left="-630"/>
            <w:rPr>
              <w:rFonts w:eastAsiaTheme="minorEastAsia"/>
              <w:noProof/>
              <w:szCs w:val="24"/>
            </w:rPr>
          </w:pPr>
          <w:hyperlink w:anchor="_Toc35974113" w:history="1">
            <w:r w:rsidR="004F7993" w:rsidRPr="004F7993">
              <w:rPr>
                <w:rFonts w:cs="Times New Roman"/>
                <w:noProof/>
              </w:rPr>
              <w:t>4</w:t>
            </w:r>
            <w:r w:rsidR="00FA3B5A">
              <w:rPr>
                <w:rFonts w:cs="Times New Roman"/>
                <w:noProof/>
              </w:rPr>
              <w:t>.3</w:t>
            </w:r>
            <w:r w:rsidR="004F7993" w:rsidRPr="004F7993">
              <w:rPr>
                <w:rFonts w:cs="Times New Roman"/>
                <w:noProof/>
              </w:rPr>
              <w:t>.2 Black Box Testing</w:t>
            </w:r>
            <w:r w:rsidR="004F7993" w:rsidRPr="004F7993">
              <w:rPr>
                <w:noProof/>
                <w:webHidden/>
                <w:szCs w:val="24"/>
              </w:rPr>
              <w:tab/>
            </w:r>
          </w:hyperlink>
        </w:p>
        <w:p w14:paraId="5A100DF9" w14:textId="77777777" w:rsidR="004F7993" w:rsidRPr="004F7993" w:rsidRDefault="004F7993" w:rsidP="004F7993">
          <w:pPr>
            <w:ind w:left="-1260"/>
            <w:rPr>
              <w:rFonts w:cs="Times New Roman"/>
              <w:bCs/>
              <w:noProof/>
              <w:szCs w:val="24"/>
            </w:rPr>
          </w:pPr>
          <w:r w:rsidRPr="004F7993">
            <w:rPr>
              <w:rFonts w:cs="Times New Roman"/>
              <w:bCs/>
              <w:noProof/>
              <w:szCs w:val="24"/>
            </w:rPr>
            <w:t>Conclusion &amp; Future Works……………………………………………………………</w:t>
          </w:r>
          <w:r>
            <w:rPr>
              <w:rFonts w:cs="Times New Roman"/>
              <w:bCs/>
              <w:noProof/>
              <w:szCs w:val="24"/>
            </w:rPr>
            <w:t>……………….</w:t>
          </w:r>
          <w:r w:rsidRPr="004F7993">
            <w:rPr>
              <w:rFonts w:cs="Times New Roman"/>
              <w:bCs/>
              <w:noProof/>
              <w:szCs w:val="24"/>
            </w:rPr>
            <w:t>..</w:t>
          </w:r>
        </w:p>
        <w:p w14:paraId="34F4F727" w14:textId="77777777" w:rsidR="006D2CD0" w:rsidRDefault="004F7993" w:rsidP="004F7993">
          <w:pPr>
            <w:ind w:left="-1260"/>
            <w:rPr>
              <w:rFonts w:cs="Times New Roman"/>
              <w:bCs/>
              <w:noProof/>
              <w:szCs w:val="24"/>
            </w:rPr>
          </w:pPr>
          <w:r w:rsidRPr="004F7993">
            <w:rPr>
              <w:rFonts w:cs="Times New Roman"/>
              <w:bCs/>
              <w:noProof/>
              <w:szCs w:val="24"/>
            </w:rPr>
            <w:t>Appendix A</w:t>
          </w:r>
          <w:r w:rsidR="006D2CD0">
            <w:rPr>
              <w:rFonts w:cs="Times New Roman"/>
              <w:bCs/>
              <w:noProof/>
              <w:szCs w:val="24"/>
            </w:rPr>
            <w:t xml:space="preserve"> (Snapshot)…………………………………………………………………………………..</w:t>
          </w:r>
        </w:p>
        <w:p w14:paraId="34BA6A03" w14:textId="77777777" w:rsidR="004F7993" w:rsidRPr="004F7993" w:rsidRDefault="006D2CD0" w:rsidP="004F7993">
          <w:pPr>
            <w:ind w:left="-1260"/>
            <w:rPr>
              <w:rFonts w:cs="Times New Roman"/>
              <w:bCs/>
              <w:noProof/>
              <w:szCs w:val="24"/>
            </w:rPr>
          </w:pPr>
          <w:r>
            <w:rPr>
              <w:rFonts w:cs="Times New Roman"/>
              <w:bCs/>
              <w:noProof/>
              <w:szCs w:val="24"/>
            </w:rPr>
            <w:t>References………………………………………………………………………………………………...</w:t>
          </w:r>
          <w:r w:rsidR="004F7993" w:rsidRPr="004F7993">
            <w:rPr>
              <w:rFonts w:cs="Times New Roman"/>
              <w:b/>
              <w:bCs/>
              <w:noProof/>
              <w:szCs w:val="24"/>
            </w:rPr>
            <w:t xml:space="preserve"> </w:t>
          </w:r>
          <w:r w:rsidR="00B97860" w:rsidRPr="004F7993">
            <w:rPr>
              <w:rFonts w:cs="Times New Roman"/>
              <w:b/>
              <w:bCs/>
              <w:noProof/>
              <w:szCs w:val="24"/>
            </w:rPr>
            <w:fldChar w:fldCharType="end"/>
          </w:r>
        </w:p>
      </w:sdtContent>
    </w:sdt>
    <w:p w14:paraId="6E81BC92" w14:textId="77777777" w:rsidR="004F7993" w:rsidRDefault="004F7993" w:rsidP="004F7993">
      <w:pPr>
        <w:pStyle w:val="subtitle2forfrontpages"/>
        <w:ind w:left="-720"/>
      </w:pPr>
    </w:p>
    <w:p w14:paraId="022C11D2" w14:textId="44196862" w:rsidR="004F7993" w:rsidRDefault="004F7993" w:rsidP="004F7993">
      <w:pPr>
        <w:pStyle w:val="subtitle2forfrontpages"/>
        <w:ind w:left="-720"/>
      </w:pPr>
    </w:p>
    <w:p w14:paraId="1DC6514B" w14:textId="5C296DFB" w:rsidR="009B2BC4" w:rsidRDefault="009B2BC4" w:rsidP="004F7993">
      <w:pPr>
        <w:pStyle w:val="subtitle2forfrontpages"/>
        <w:ind w:left="-720"/>
      </w:pPr>
    </w:p>
    <w:p w14:paraId="3C6D17D1" w14:textId="40377A67" w:rsidR="009B2BC4" w:rsidRDefault="009B2BC4" w:rsidP="004F7993">
      <w:pPr>
        <w:pStyle w:val="subtitle2forfrontpages"/>
        <w:ind w:left="-720"/>
      </w:pPr>
    </w:p>
    <w:p w14:paraId="2B5F9437" w14:textId="0CC5D0CF" w:rsidR="009B2BC4" w:rsidRDefault="009B2BC4" w:rsidP="004F7993">
      <w:pPr>
        <w:pStyle w:val="subtitle2forfrontpages"/>
        <w:ind w:left="-720"/>
      </w:pPr>
    </w:p>
    <w:p w14:paraId="1BE84BF9" w14:textId="39B760D4" w:rsidR="009B2BC4" w:rsidRDefault="009B2BC4" w:rsidP="004F7993">
      <w:pPr>
        <w:pStyle w:val="subtitle2forfrontpages"/>
        <w:ind w:left="-720"/>
      </w:pPr>
    </w:p>
    <w:p w14:paraId="4B0A88E5" w14:textId="6E3297E6" w:rsidR="009B2BC4" w:rsidRDefault="009B2BC4" w:rsidP="004F7993">
      <w:pPr>
        <w:pStyle w:val="subtitle2forfrontpages"/>
        <w:ind w:left="-720"/>
      </w:pPr>
    </w:p>
    <w:p w14:paraId="62DB4088" w14:textId="5D5C9FAB" w:rsidR="009B2BC4" w:rsidRDefault="009B2BC4" w:rsidP="009B2BC4">
      <w:pPr>
        <w:pStyle w:val="subtitle2forfrontpages"/>
        <w:jc w:val="both"/>
      </w:pPr>
    </w:p>
    <w:p w14:paraId="315B90A0" w14:textId="77777777" w:rsidR="009B2BC4" w:rsidRDefault="009B2BC4" w:rsidP="009B2BC4">
      <w:pPr>
        <w:pStyle w:val="subtitle2forfrontpages"/>
        <w:jc w:val="both"/>
      </w:pPr>
    </w:p>
    <w:p w14:paraId="47EA25F2" w14:textId="2F8B9393" w:rsidR="008D2F2F" w:rsidRDefault="009B2BC4" w:rsidP="008D2F2F">
      <w:pPr>
        <w:pStyle w:val="subtitle2forfrontpages"/>
        <w:jc w:val="both"/>
      </w:pPr>
      <w:r>
        <w:t xml:space="preserve">                         Chapter 1 </w:t>
      </w:r>
      <w:r w:rsidR="006737F4">
        <w:t>–</w:t>
      </w:r>
      <w:r>
        <w:t xml:space="preserve"> Introductio</w:t>
      </w:r>
      <w:r w:rsidR="006737F4">
        <w:t>n</w:t>
      </w:r>
    </w:p>
    <w:p w14:paraId="18A93463" w14:textId="77777777" w:rsidR="008D2F2F" w:rsidRDefault="008D2F2F" w:rsidP="008D2F2F">
      <w:pPr>
        <w:pStyle w:val="subtitle2forfrontpages"/>
        <w:jc w:val="both"/>
      </w:pPr>
    </w:p>
    <w:p w14:paraId="1A47D7B8" w14:textId="2788D899" w:rsidR="006737F4" w:rsidRPr="008D2F2F" w:rsidRDefault="006737F4" w:rsidP="008D2F2F">
      <w:pPr>
        <w:pStyle w:val="subtitle2forfrontpages"/>
        <w:jc w:val="both"/>
      </w:pPr>
      <w:r w:rsidRPr="006737F4">
        <w:rPr>
          <w:sz w:val="28"/>
          <w:szCs w:val="28"/>
        </w:rPr>
        <w:t>1.1 Rationale</w:t>
      </w:r>
    </w:p>
    <w:p w14:paraId="7FBB087A" w14:textId="03258F3C" w:rsidR="008D2F2F" w:rsidRPr="008D2F2F" w:rsidRDefault="006737F4" w:rsidP="008D2F2F">
      <w:pPr>
        <w:pStyle w:val="subtitle2forfrontpages"/>
        <w:spacing w:line="360" w:lineRule="auto"/>
        <w:jc w:val="left"/>
        <w:rPr>
          <w:b w:val="0"/>
          <w:bCs/>
          <w:sz w:val="24"/>
          <w:szCs w:val="24"/>
        </w:rPr>
      </w:pPr>
      <w:r w:rsidRPr="009B2BC4">
        <w:rPr>
          <w:b w:val="0"/>
          <w:bCs/>
          <w:sz w:val="24"/>
          <w:szCs w:val="24"/>
        </w:rPr>
        <w:t>The purpose of developing an Online Job Search Portal comes from my idea to make the job search efficient and handy. It helps the recruiters as a primary source of talent search. It also helps the job seekers to search for current vacancies at a single point. Therefore, we can say that Online Job Search Portal act as a bridge of communication between organizations and applicants. With the evolution of technology and internet being the main source of information for the applicants, these job portals and have become an excellent method to reach wide range of audience. Initially, when I am unaware of these portals, I used to do research about companies and their technology stack through their respective websites and apply if the job responsibilities matches my interests. This requires lots of effort and time. However, later when I realized the importance of job search portals, I am able to access jobs in companies, locations that I might not otherwise have learned.</w:t>
      </w:r>
    </w:p>
    <w:p w14:paraId="35A271D9" w14:textId="7FE34635" w:rsidR="008D2F2F" w:rsidRDefault="008D2F2F" w:rsidP="008D2F2F">
      <w:pPr>
        <w:pStyle w:val="subtitle2forfrontpages"/>
        <w:spacing w:line="360" w:lineRule="auto"/>
        <w:ind w:left="-720"/>
        <w:jc w:val="both"/>
        <w:rPr>
          <w:sz w:val="28"/>
          <w:szCs w:val="28"/>
        </w:rPr>
      </w:pPr>
      <w:r>
        <w:rPr>
          <w:sz w:val="28"/>
          <w:szCs w:val="28"/>
        </w:rPr>
        <w:t xml:space="preserve">           </w:t>
      </w:r>
      <w:r w:rsidR="006737F4" w:rsidRPr="006737F4">
        <w:rPr>
          <w:sz w:val="28"/>
          <w:szCs w:val="28"/>
        </w:rPr>
        <w:t>1.2 Goal</w:t>
      </w:r>
    </w:p>
    <w:p w14:paraId="2A41D858" w14:textId="379B113E" w:rsidR="006737F4" w:rsidRPr="008D2F2F" w:rsidRDefault="006737F4" w:rsidP="008D2F2F">
      <w:pPr>
        <w:pStyle w:val="subtitle2forfrontpages"/>
        <w:spacing w:line="360" w:lineRule="auto"/>
        <w:jc w:val="left"/>
        <w:rPr>
          <w:b w:val="0"/>
          <w:bCs/>
          <w:sz w:val="24"/>
          <w:szCs w:val="24"/>
        </w:rPr>
      </w:pPr>
      <w:r w:rsidRPr="008D2F2F">
        <w:rPr>
          <w:b w:val="0"/>
          <w:bCs/>
          <w:sz w:val="24"/>
          <w:szCs w:val="24"/>
        </w:rPr>
        <w:t xml:space="preserve">This system can be used as an Online Job Portal for the Placements providing to the un </w:t>
      </w:r>
      <w:r w:rsidR="008D2F2F">
        <w:rPr>
          <w:b w:val="0"/>
          <w:bCs/>
          <w:sz w:val="24"/>
          <w:szCs w:val="24"/>
        </w:rPr>
        <w:t xml:space="preserve">     </w:t>
      </w:r>
      <w:r w:rsidRPr="008D2F2F">
        <w:rPr>
          <w:b w:val="0"/>
          <w:bCs/>
          <w:sz w:val="24"/>
          <w:szCs w:val="24"/>
        </w:rPr>
        <w:t>employees who are seeking for a job placement. Job Seeker logging into the system and he can should be able to upload their information in the form of a CV. Visitors/Company representatives logging in may also access/search any information put up by Job Seeker.</w:t>
      </w:r>
      <w:r w:rsidR="008D2F2F" w:rsidRPr="008D2F2F">
        <w:t xml:space="preserve"> </w:t>
      </w:r>
      <w:r w:rsidR="008D2F2F" w:rsidRPr="008D2F2F">
        <w:rPr>
          <w:b w:val="0"/>
          <w:bCs/>
          <w:sz w:val="24"/>
          <w:szCs w:val="24"/>
        </w:rPr>
        <w:t>This project is aimed at developing an online search Portal for the Placement Details for job seekers. The system is an online application that can be accessed throughout the organization and outside as well with proper login provided. This system can be used as an Online Job Portal for job seekers</w:t>
      </w:r>
      <w:r w:rsidR="008D2F2F">
        <w:rPr>
          <w:b w:val="0"/>
          <w:bCs/>
          <w:sz w:val="24"/>
          <w:szCs w:val="24"/>
        </w:rPr>
        <w:t>,</w:t>
      </w:r>
      <w:r w:rsidR="008D2F2F" w:rsidRPr="008D2F2F">
        <w:t xml:space="preserve"> </w:t>
      </w:r>
      <w:r w:rsidR="008D2F2F" w:rsidRPr="008D2F2F">
        <w:rPr>
          <w:b w:val="0"/>
          <w:bCs/>
          <w:sz w:val="24"/>
          <w:szCs w:val="24"/>
        </w:rPr>
        <w:t>Job Seekers logging should be able to upload their information in the form of a CV. Visitors/Company representatives logging in may also access/search any information put up by Job aspirants.</w:t>
      </w:r>
    </w:p>
    <w:p w14:paraId="679620F5" w14:textId="77777777" w:rsidR="00C005B3" w:rsidRDefault="008D2F2F" w:rsidP="00C005B3">
      <w:pPr>
        <w:pStyle w:val="subtitle2forfrontpages"/>
        <w:ind w:left="-720"/>
      </w:pPr>
      <w:r>
        <w:lastRenderedPageBreak/>
        <w:t xml:space="preserve">                                                                                                                                                                                                            </w:t>
      </w:r>
    </w:p>
    <w:p w14:paraId="41147DD8" w14:textId="00D78857" w:rsidR="008D2F2F" w:rsidRPr="00C005B3" w:rsidRDefault="008D2F2F" w:rsidP="00C005B3">
      <w:pPr>
        <w:pStyle w:val="subtitle2forfrontpages"/>
        <w:ind w:left="-720"/>
        <w:jc w:val="both"/>
      </w:pPr>
      <w:r w:rsidRPr="008D2F2F">
        <w:rPr>
          <w:sz w:val="28"/>
          <w:szCs w:val="28"/>
        </w:rPr>
        <w:t>1.3 Objective</w:t>
      </w:r>
    </w:p>
    <w:p w14:paraId="38724B21" w14:textId="77777777" w:rsidR="001C0EA7" w:rsidRDefault="008D2F2F" w:rsidP="001C0EA7">
      <w:pPr>
        <w:pStyle w:val="subtitle2forfrontpages"/>
        <w:spacing w:line="360" w:lineRule="auto"/>
        <w:ind w:left="-720"/>
        <w:jc w:val="left"/>
        <w:rPr>
          <w:b w:val="0"/>
          <w:bCs/>
          <w:sz w:val="24"/>
          <w:szCs w:val="24"/>
        </w:rPr>
      </w:pPr>
      <w:r w:rsidRPr="008D2F2F">
        <w:rPr>
          <w:b w:val="0"/>
          <w:bCs/>
          <w:sz w:val="24"/>
          <w:szCs w:val="24"/>
        </w:rPr>
        <w:t>The objective of the web as well as android application is to provide flexibility to the jobseekers by providing the functionalities of both job search and job application in a single application. In addition, this application provides an effective means for the employers to post job vacancies and view the job applications by the interested applicants in a single application. Employers can also view the reviews provided by the jobseekers.</w:t>
      </w:r>
    </w:p>
    <w:p w14:paraId="51C4939B" w14:textId="13B9068F" w:rsidR="009B2BC4" w:rsidRDefault="001C0EA7" w:rsidP="001C0EA7">
      <w:pPr>
        <w:pStyle w:val="subtitle2forfrontpages"/>
        <w:spacing w:line="360" w:lineRule="auto"/>
        <w:ind w:left="-720"/>
        <w:jc w:val="left"/>
        <w:rPr>
          <w:sz w:val="28"/>
          <w:szCs w:val="28"/>
        </w:rPr>
      </w:pPr>
      <w:r w:rsidRPr="001C0EA7">
        <w:rPr>
          <w:sz w:val="28"/>
          <w:szCs w:val="28"/>
        </w:rPr>
        <w:t>1.4 Methodology</w:t>
      </w:r>
    </w:p>
    <w:p w14:paraId="5C7C44F6" w14:textId="678E7850" w:rsidR="001C0EA7" w:rsidRDefault="001C0EA7" w:rsidP="001C0EA7">
      <w:pPr>
        <w:pStyle w:val="subtitle2forfrontpages"/>
        <w:spacing w:line="360" w:lineRule="auto"/>
        <w:ind w:left="-720"/>
        <w:jc w:val="left"/>
        <w:rPr>
          <w:b w:val="0"/>
          <w:bCs/>
          <w:sz w:val="24"/>
          <w:szCs w:val="24"/>
        </w:rPr>
      </w:pPr>
      <w:r w:rsidRPr="001C0EA7">
        <w:rPr>
          <w:b w:val="0"/>
          <w:bCs/>
          <w:sz w:val="24"/>
          <w:szCs w:val="24"/>
        </w:rPr>
        <w:t xml:space="preserve">The model that is basically being followed is the </w:t>
      </w:r>
      <w:r w:rsidR="00F33A60">
        <w:rPr>
          <w:b w:val="0"/>
          <w:bCs/>
          <w:sz w:val="24"/>
          <w:szCs w:val="24"/>
        </w:rPr>
        <w:t>AGILE</w:t>
      </w:r>
      <w:r w:rsidRPr="001C0EA7">
        <w:rPr>
          <w:b w:val="0"/>
          <w:bCs/>
          <w:sz w:val="24"/>
          <w:szCs w:val="24"/>
        </w:rPr>
        <w:t xml:space="preserve"> MODEL, which states that the phases are organized in a linear order. First of all the feasibility study is done. Once that part is over the requirement analysis and project planning begins. If system exists one and modification and addition of new module is needed, analysis of present system can be used as basic model. The design starts after the requirement analysis is complete and the coding begins after the design is complete. Once the programming is completed, the testing is done. In this model the sequence of activities performed in a software development project are: -</w:t>
      </w:r>
    </w:p>
    <w:p w14:paraId="754D1F56" w14:textId="77777777" w:rsidR="001C0EA7" w:rsidRDefault="001C0EA7" w:rsidP="00F33A60">
      <w:pPr>
        <w:pStyle w:val="subtitle2forfrontpages"/>
        <w:spacing w:line="240" w:lineRule="auto"/>
        <w:ind w:left="-720"/>
        <w:jc w:val="left"/>
        <w:rPr>
          <w:b w:val="0"/>
          <w:bCs/>
          <w:sz w:val="24"/>
          <w:szCs w:val="24"/>
        </w:rPr>
      </w:pPr>
      <w:r w:rsidRPr="001C0EA7">
        <w:rPr>
          <w:b w:val="0"/>
          <w:bCs/>
          <w:sz w:val="24"/>
          <w:szCs w:val="24"/>
        </w:rPr>
        <w:t xml:space="preserve"> </w:t>
      </w:r>
      <w:r w:rsidRPr="001C0EA7">
        <w:rPr>
          <w:b w:val="0"/>
          <w:bCs/>
          <w:sz w:val="24"/>
          <w:szCs w:val="24"/>
        </w:rPr>
        <w:sym w:font="Symbol" w:char="F0B7"/>
      </w:r>
      <w:r w:rsidRPr="001C0EA7">
        <w:rPr>
          <w:b w:val="0"/>
          <w:bCs/>
          <w:sz w:val="24"/>
          <w:szCs w:val="24"/>
        </w:rPr>
        <w:t xml:space="preserve"> Requirement Analysis</w:t>
      </w:r>
    </w:p>
    <w:p w14:paraId="24E45BCA" w14:textId="77777777" w:rsidR="00F33A60" w:rsidRDefault="001C0EA7" w:rsidP="00F33A60">
      <w:pPr>
        <w:pStyle w:val="subtitle2forfrontpages"/>
        <w:spacing w:line="240" w:lineRule="auto"/>
        <w:ind w:left="-720"/>
        <w:jc w:val="left"/>
        <w:rPr>
          <w:b w:val="0"/>
          <w:bCs/>
          <w:sz w:val="24"/>
          <w:szCs w:val="24"/>
        </w:rPr>
      </w:pPr>
      <w:r w:rsidRPr="001C0EA7">
        <w:rPr>
          <w:b w:val="0"/>
          <w:bCs/>
          <w:sz w:val="24"/>
          <w:szCs w:val="24"/>
        </w:rPr>
        <w:t xml:space="preserve"> </w:t>
      </w:r>
      <w:r w:rsidRPr="001C0EA7">
        <w:rPr>
          <w:b w:val="0"/>
          <w:bCs/>
          <w:sz w:val="24"/>
          <w:szCs w:val="24"/>
        </w:rPr>
        <w:sym w:font="Symbol" w:char="F0B7"/>
      </w:r>
      <w:r w:rsidRPr="001C0EA7">
        <w:rPr>
          <w:b w:val="0"/>
          <w:bCs/>
          <w:sz w:val="24"/>
          <w:szCs w:val="24"/>
        </w:rPr>
        <w:t xml:space="preserve"> Project Planning </w:t>
      </w:r>
    </w:p>
    <w:p w14:paraId="4F114936" w14:textId="77777777" w:rsidR="00F33A60" w:rsidRDefault="001C0EA7" w:rsidP="00F33A60">
      <w:pPr>
        <w:pStyle w:val="subtitle2forfrontpages"/>
        <w:spacing w:line="240" w:lineRule="auto"/>
        <w:ind w:left="-720"/>
        <w:jc w:val="left"/>
        <w:rPr>
          <w:b w:val="0"/>
          <w:bCs/>
          <w:sz w:val="24"/>
          <w:szCs w:val="24"/>
        </w:rPr>
      </w:pPr>
      <w:r w:rsidRPr="001C0EA7">
        <w:rPr>
          <w:b w:val="0"/>
          <w:bCs/>
          <w:sz w:val="24"/>
          <w:szCs w:val="24"/>
        </w:rPr>
        <w:sym w:font="Symbol" w:char="F0B7"/>
      </w:r>
      <w:r w:rsidRPr="001C0EA7">
        <w:rPr>
          <w:b w:val="0"/>
          <w:bCs/>
          <w:sz w:val="24"/>
          <w:szCs w:val="24"/>
        </w:rPr>
        <w:t xml:space="preserve"> System design</w:t>
      </w:r>
    </w:p>
    <w:p w14:paraId="5F0AD4BD" w14:textId="77777777" w:rsidR="00F33A60" w:rsidRDefault="001C0EA7" w:rsidP="00F33A60">
      <w:pPr>
        <w:pStyle w:val="subtitle2forfrontpages"/>
        <w:spacing w:line="240" w:lineRule="auto"/>
        <w:ind w:left="-720"/>
        <w:jc w:val="left"/>
        <w:rPr>
          <w:b w:val="0"/>
          <w:bCs/>
          <w:sz w:val="24"/>
          <w:szCs w:val="24"/>
        </w:rPr>
      </w:pPr>
      <w:r w:rsidRPr="001C0EA7">
        <w:rPr>
          <w:b w:val="0"/>
          <w:bCs/>
          <w:sz w:val="24"/>
          <w:szCs w:val="24"/>
        </w:rPr>
        <w:t xml:space="preserve"> </w:t>
      </w:r>
      <w:r w:rsidRPr="001C0EA7">
        <w:rPr>
          <w:b w:val="0"/>
          <w:bCs/>
          <w:sz w:val="24"/>
          <w:szCs w:val="24"/>
        </w:rPr>
        <w:sym w:font="Symbol" w:char="F0B7"/>
      </w:r>
      <w:r w:rsidRPr="001C0EA7">
        <w:rPr>
          <w:b w:val="0"/>
          <w:bCs/>
          <w:sz w:val="24"/>
          <w:szCs w:val="24"/>
        </w:rPr>
        <w:t xml:space="preserve"> Detail design </w:t>
      </w:r>
    </w:p>
    <w:p w14:paraId="62D1CB71" w14:textId="77777777" w:rsidR="00F33A60" w:rsidRDefault="001C0EA7" w:rsidP="00F33A60">
      <w:pPr>
        <w:pStyle w:val="subtitle2forfrontpages"/>
        <w:spacing w:line="240" w:lineRule="auto"/>
        <w:ind w:left="-720"/>
        <w:jc w:val="left"/>
        <w:rPr>
          <w:b w:val="0"/>
          <w:bCs/>
          <w:sz w:val="24"/>
          <w:szCs w:val="24"/>
        </w:rPr>
      </w:pPr>
      <w:r w:rsidRPr="001C0EA7">
        <w:rPr>
          <w:b w:val="0"/>
          <w:bCs/>
          <w:sz w:val="24"/>
          <w:szCs w:val="24"/>
        </w:rPr>
        <w:sym w:font="Symbol" w:char="F0B7"/>
      </w:r>
      <w:r w:rsidRPr="001C0EA7">
        <w:rPr>
          <w:b w:val="0"/>
          <w:bCs/>
          <w:sz w:val="24"/>
          <w:szCs w:val="24"/>
        </w:rPr>
        <w:t xml:space="preserve"> Coding</w:t>
      </w:r>
    </w:p>
    <w:p w14:paraId="520B27AF" w14:textId="77777777" w:rsidR="00F33A60" w:rsidRDefault="001C0EA7" w:rsidP="00F33A60">
      <w:pPr>
        <w:pStyle w:val="subtitle2forfrontpages"/>
        <w:spacing w:line="240" w:lineRule="auto"/>
        <w:ind w:left="-720"/>
        <w:jc w:val="left"/>
        <w:rPr>
          <w:b w:val="0"/>
          <w:bCs/>
          <w:sz w:val="24"/>
          <w:szCs w:val="24"/>
        </w:rPr>
      </w:pPr>
      <w:r w:rsidRPr="001C0EA7">
        <w:rPr>
          <w:b w:val="0"/>
          <w:bCs/>
          <w:sz w:val="24"/>
          <w:szCs w:val="24"/>
        </w:rPr>
        <w:t xml:space="preserve"> </w:t>
      </w:r>
      <w:r w:rsidRPr="001C0EA7">
        <w:rPr>
          <w:b w:val="0"/>
          <w:bCs/>
          <w:sz w:val="24"/>
          <w:szCs w:val="24"/>
        </w:rPr>
        <w:sym w:font="Symbol" w:char="F0B7"/>
      </w:r>
      <w:r w:rsidRPr="001C0EA7">
        <w:rPr>
          <w:b w:val="0"/>
          <w:bCs/>
          <w:sz w:val="24"/>
          <w:szCs w:val="24"/>
        </w:rPr>
        <w:t xml:space="preserve"> Unit testing</w:t>
      </w:r>
    </w:p>
    <w:p w14:paraId="07E914F0" w14:textId="77777777" w:rsidR="00F33A60" w:rsidRDefault="001C0EA7" w:rsidP="00F33A60">
      <w:pPr>
        <w:pStyle w:val="subtitle2forfrontpages"/>
        <w:spacing w:line="240" w:lineRule="auto"/>
        <w:ind w:left="-720"/>
        <w:jc w:val="left"/>
        <w:rPr>
          <w:b w:val="0"/>
          <w:bCs/>
          <w:sz w:val="24"/>
          <w:szCs w:val="24"/>
        </w:rPr>
      </w:pPr>
      <w:r w:rsidRPr="001C0EA7">
        <w:rPr>
          <w:b w:val="0"/>
          <w:bCs/>
          <w:sz w:val="24"/>
          <w:szCs w:val="24"/>
        </w:rPr>
        <w:t xml:space="preserve"> </w:t>
      </w:r>
      <w:r w:rsidRPr="001C0EA7">
        <w:rPr>
          <w:b w:val="0"/>
          <w:bCs/>
          <w:sz w:val="24"/>
          <w:szCs w:val="24"/>
        </w:rPr>
        <w:sym w:font="Symbol" w:char="F0B7"/>
      </w:r>
      <w:r w:rsidRPr="001C0EA7">
        <w:rPr>
          <w:b w:val="0"/>
          <w:bCs/>
          <w:sz w:val="24"/>
          <w:szCs w:val="24"/>
        </w:rPr>
        <w:t xml:space="preserve"> System integration &amp; testing</w:t>
      </w:r>
    </w:p>
    <w:p w14:paraId="3C3D600F" w14:textId="7650550B" w:rsidR="001C0EA7" w:rsidRDefault="001C0EA7" w:rsidP="001C0EA7">
      <w:pPr>
        <w:pStyle w:val="subtitle2forfrontpages"/>
        <w:spacing w:line="360" w:lineRule="auto"/>
        <w:ind w:left="-720"/>
        <w:jc w:val="left"/>
        <w:rPr>
          <w:b w:val="0"/>
          <w:bCs/>
          <w:sz w:val="24"/>
          <w:szCs w:val="24"/>
        </w:rPr>
      </w:pPr>
      <w:r w:rsidRPr="001C0EA7">
        <w:rPr>
          <w:b w:val="0"/>
          <w:bCs/>
          <w:sz w:val="24"/>
          <w:szCs w:val="24"/>
        </w:rPr>
        <w:t xml:space="preserve"> Here the linear ordering of these activities is critical. End of the phase and the output of one phase is the input of other phase. The output of each phase is to be consistent with the overall requirement of the system. Some of the qualities </w:t>
      </w:r>
      <w:proofErr w:type="gramStart"/>
      <w:r w:rsidRPr="001C0EA7">
        <w:rPr>
          <w:b w:val="0"/>
          <w:bCs/>
          <w:sz w:val="24"/>
          <w:szCs w:val="24"/>
        </w:rPr>
        <w:t>of  spiral</w:t>
      </w:r>
      <w:proofErr w:type="gramEnd"/>
      <w:r w:rsidRPr="001C0EA7">
        <w:rPr>
          <w:b w:val="0"/>
          <w:bCs/>
          <w:sz w:val="24"/>
          <w:szCs w:val="24"/>
        </w:rPr>
        <w:t xml:space="preserve"> model are also incorporated like after the people concerned with the project review completion of each of the phase the work done. </w:t>
      </w:r>
    </w:p>
    <w:p w14:paraId="6F7DEBB4" w14:textId="77777777" w:rsidR="008A5C1A" w:rsidRDefault="008A5C1A" w:rsidP="001C0EA7">
      <w:pPr>
        <w:pStyle w:val="subtitle2forfrontpages"/>
        <w:spacing w:line="360" w:lineRule="auto"/>
        <w:ind w:left="-720"/>
        <w:jc w:val="left"/>
        <w:rPr>
          <w:sz w:val="28"/>
          <w:szCs w:val="28"/>
        </w:rPr>
      </w:pPr>
    </w:p>
    <w:p w14:paraId="746E69EC" w14:textId="1AC0BF77" w:rsidR="00A96919" w:rsidRDefault="00A96919" w:rsidP="001C0EA7">
      <w:pPr>
        <w:pStyle w:val="subtitle2forfrontpages"/>
        <w:spacing w:line="360" w:lineRule="auto"/>
        <w:ind w:left="-720"/>
        <w:jc w:val="left"/>
        <w:rPr>
          <w:sz w:val="28"/>
          <w:szCs w:val="28"/>
        </w:rPr>
      </w:pPr>
      <w:r w:rsidRPr="00A96919">
        <w:rPr>
          <w:sz w:val="28"/>
          <w:szCs w:val="28"/>
        </w:rPr>
        <w:lastRenderedPageBreak/>
        <w:t>1.5 Role</w:t>
      </w:r>
    </w:p>
    <w:p w14:paraId="4E0DE30E" w14:textId="7EF2C7E7" w:rsidR="00A96919" w:rsidRDefault="00BC67AB" w:rsidP="001C0EA7">
      <w:pPr>
        <w:pStyle w:val="subtitle2forfrontpages"/>
        <w:spacing w:line="360" w:lineRule="auto"/>
        <w:ind w:left="-720"/>
        <w:jc w:val="left"/>
        <w:rPr>
          <w:b w:val="0"/>
          <w:bCs/>
          <w:sz w:val="24"/>
          <w:szCs w:val="24"/>
        </w:rPr>
      </w:pPr>
      <w:r w:rsidRPr="00BC67AB">
        <w:rPr>
          <w:b w:val="0"/>
          <w:bCs/>
          <w:sz w:val="24"/>
          <w:szCs w:val="24"/>
        </w:rPr>
        <w:t xml:space="preserve">Job </w:t>
      </w:r>
      <w:r>
        <w:rPr>
          <w:b w:val="0"/>
          <w:bCs/>
          <w:sz w:val="24"/>
          <w:szCs w:val="24"/>
        </w:rPr>
        <w:t>Tracker</w:t>
      </w:r>
      <w:r w:rsidRPr="00BC67AB">
        <w:rPr>
          <w:b w:val="0"/>
          <w:bCs/>
          <w:sz w:val="24"/>
          <w:szCs w:val="24"/>
        </w:rPr>
        <w:t xml:space="preserve"> is a web application, which serves jobseekers to find available job vacancies and Employers to identify eligible job seekers with the prospect of selecting the most qualified candidates. The only way to select best-qualified candidate is to have a pool of eligible applicants, which is possible by drawing the interest of individuals in the market. Job search portals best serve this purpose. E-recruitment has become the standard means for employers and job seekers to meet their respective objectives. The traditional methods for recruitment includes Job fairs, University career employment services, Employee referrals, advertising in the newspapers, televisions etc. With the advancement in technology and growth of internet usage, the e-recruitment has revolutionized the way organizations hire and candidates search for jobs. With the Online Job search portals, the recruitment process is speeded up at every stage from job postings, to receiving applications from candidates, interviewing process</w:t>
      </w:r>
      <w:r>
        <w:rPr>
          <w:b w:val="0"/>
          <w:bCs/>
          <w:sz w:val="24"/>
          <w:szCs w:val="24"/>
        </w:rPr>
        <w:t>.</w:t>
      </w:r>
    </w:p>
    <w:p w14:paraId="42EBF6E8" w14:textId="031A87B3" w:rsidR="00BC67AB" w:rsidRDefault="00BC67AB" w:rsidP="001C0EA7">
      <w:pPr>
        <w:pStyle w:val="subtitle2forfrontpages"/>
        <w:spacing w:line="360" w:lineRule="auto"/>
        <w:ind w:left="-720"/>
        <w:jc w:val="left"/>
        <w:rPr>
          <w:sz w:val="28"/>
          <w:szCs w:val="28"/>
        </w:rPr>
      </w:pPr>
      <w:r w:rsidRPr="00BC67AB">
        <w:rPr>
          <w:sz w:val="28"/>
          <w:szCs w:val="28"/>
        </w:rPr>
        <w:t>1.6 Contribution of project</w:t>
      </w:r>
    </w:p>
    <w:p w14:paraId="4CB045E8" w14:textId="77777777" w:rsidR="00C23BEC" w:rsidRDefault="008A5C1A" w:rsidP="00C23BEC">
      <w:pPr>
        <w:pStyle w:val="subtitle2forfrontpages"/>
        <w:spacing w:line="360" w:lineRule="auto"/>
        <w:ind w:left="-720"/>
        <w:jc w:val="left"/>
        <w:rPr>
          <w:b w:val="0"/>
          <w:bCs/>
          <w:sz w:val="24"/>
          <w:szCs w:val="24"/>
        </w:rPr>
      </w:pPr>
      <w:r w:rsidRPr="008A5C1A">
        <w:rPr>
          <w:b w:val="0"/>
          <w:bCs/>
          <w:sz w:val="24"/>
          <w:szCs w:val="24"/>
        </w:rPr>
        <w:t xml:space="preserve">Job </w:t>
      </w:r>
      <w:r>
        <w:rPr>
          <w:b w:val="0"/>
          <w:bCs/>
          <w:sz w:val="24"/>
          <w:szCs w:val="24"/>
        </w:rPr>
        <w:t>tracker</w:t>
      </w:r>
      <w:r w:rsidRPr="008A5C1A">
        <w:rPr>
          <w:b w:val="0"/>
          <w:bCs/>
          <w:sz w:val="24"/>
          <w:szCs w:val="24"/>
        </w:rPr>
        <w:t xml:space="preserve"> stands as a revolutionizing element in the sphere of recruitment. They act as a communication bridge between applicants and recruiters facilitating their requirements. This application helps organizations to have a greater exposure to the candidate pool and also job seekers facilitating wide search of jobs matching their interests. The </w:t>
      </w:r>
      <w:r>
        <w:rPr>
          <w:b w:val="0"/>
          <w:bCs/>
          <w:sz w:val="24"/>
          <w:szCs w:val="24"/>
        </w:rPr>
        <w:t>web</w:t>
      </w:r>
      <w:r w:rsidRPr="008A5C1A">
        <w:rPr>
          <w:b w:val="0"/>
          <w:bCs/>
          <w:sz w:val="24"/>
          <w:szCs w:val="24"/>
        </w:rPr>
        <w:t xml:space="preserve"> application provides flexibility to the jobseekers to view the openings and applied jobs without the need to carry a laptop. This application provides an enhanced user experience for both employer and jobseeker. It provides user friendly interface which facilitates in reaching wide range of audience</w:t>
      </w:r>
      <w:r w:rsidR="00C36ED9">
        <w:rPr>
          <w:b w:val="0"/>
          <w:bCs/>
          <w:sz w:val="24"/>
          <w:szCs w:val="24"/>
        </w:rPr>
        <w:t xml:space="preserve"> </w:t>
      </w:r>
      <w:r w:rsidRPr="008A5C1A">
        <w:rPr>
          <w:b w:val="0"/>
          <w:bCs/>
          <w:sz w:val="24"/>
          <w:szCs w:val="24"/>
        </w:rPr>
        <w:t xml:space="preserve">I have gained a very good experience working with various technologies at every phase. Development of this project boosted my </w:t>
      </w:r>
      <w:proofErr w:type="gramStart"/>
      <w:r w:rsidRPr="008A5C1A">
        <w:rPr>
          <w:b w:val="0"/>
          <w:bCs/>
          <w:sz w:val="24"/>
          <w:szCs w:val="24"/>
        </w:rPr>
        <w:t>confidence  and</w:t>
      </w:r>
      <w:proofErr w:type="gramEnd"/>
      <w:r w:rsidRPr="008A5C1A">
        <w:rPr>
          <w:b w:val="0"/>
          <w:bCs/>
          <w:sz w:val="24"/>
          <w:szCs w:val="24"/>
        </w:rPr>
        <w:t xml:space="preserve"> web development.</w:t>
      </w:r>
      <w:r w:rsidRPr="008A5C1A">
        <w:t xml:space="preserve"> </w:t>
      </w:r>
      <w:r w:rsidRPr="008A5C1A">
        <w:rPr>
          <w:b w:val="0"/>
          <w:bCs/>
          <w:sz w:val="24"/>
          <w:szCs w:val="24"/>
        </w:rPr>
        <w:t>This requires lots of effort and time. However, later when I realized the importance of job search portals, I am able to access jobs in companies, locations that I might not otherwise have learned.</w:t>
      </w:r>
      <w:r w:rsidR="00D343A2" w:rsidRPr="00D343A2">
        <w:t xml:space="preserve"> </w:t>
      </w:r>
      <w:r w:rsidR="00D343A2" w:rsidRPr="00D343A2">
        <w:rPr>
          <w:b w:val="0"/>
          <w:bCs/>
          <w:sz w:val="24"/>
          <w:szCs w:val="24"/>
        </w:rPr>
        <w:t>The cost of searching/posting jobs will be much less compared to the traditional way of advertising. Job search portal stands as an effective means for Employers to outline the job vacancies, responsibilities and qualifications to attract jobseekers</w:t>
      </w:r>
    </w:p>
    <w:p w14:paraId="6FA35886" w14:textId="1F37A754" w:rsidR="00DD4130" w:rsidRDefault="00CD341E" w:rsidP="00DD4130">
      <w:pPr>
        <w:pStyle w:val="subtitle2forfrontpages"/>
        <w:jc w:val="both"/>
      </w:pPr>
      <w:r>
        <w:t xml:space="preserve">                        </w:t>
      </w:r>
      <w:r w:rsidR="00DD4130">
        <w:t xml:space="preserve">                                                                                                                       </w:t>
      </w:r>
    </w:p>
    <w:p w14:paraId="351B0B8C" w14:textId="5F566778" w:rsidR="00DD4130" w:rsidRDefault="00DD4130" w:rsidP="00DD4130">
      <w:pPr>
        <w:pStyle w:val="subtitle2forfrontpages"/>
        <w:jc w:val="both"/>
      </w:pPr>
      <w:r>
        <w:lastRenderedPageBreak/>
        <w:t xml:space="preserve">             Chapter 2 – Requirement Engineering</w:t>
      </w:r>
    </w:p>
    <w:p w14:paraId="10CC46BB" w14:textId="77777777" w:rsidR="00DD4130" w:rsidRDefault="00DD4130" w:rsidP="00DD4130">
      <w:pPr>
        <w:pStyle w:val="subtitle2forfrontpages"/>
        <w:jc w:val="both"/>
      </w:pPr>
    </w:p>
    <w:p w14:paraId="3EC0787F" w14:textId="78DB7A1F" w:rsidR="00AB14A7" w:rsidRDefault="00DD4130" w:rsidP="00AB14A7">
      <w:pPr>
        <w:rPr>
          <w:b/>
          <w:bCs/>
          <w:sz w:val="28"/>
          <w:szCs w:val="28"/>
        </w:rPr>
      </w:pPr>
      <w:r w:rsidRPr="00DD4130">
        <w:rPr>
          <w:b/>
          <w:bCs/>
          <w:sz w:val="28"/>
          <w:szCs w:val="28"/>
        </w:rPr>
        <w:t>2.1.1 Functional Requirement</w:t>
      </w:r>
    </w:p>
    <w:p w14:paraId="1115D654" w14:textId="71F4003A" w:rsidR="00DD4130" w:rsidRPr="00AB14A7" w:rsidRDefault="00DD4130" w:rsidP="00AB14A7">
      <w:pPr>
        <w:pStyle w:val="ListParagraph"/>
        <w:numPr>
          <w:ilvl w:val="0"/>
          <w:numId w:val="20"/>
        </w:numPr>
        <w:rPr>
          <w:szCs w:val="24"/>
        </w:rPr>
      </w:pPr>
      <w:r w:rsidRPr="00AB14A7">
        <w:rPr>
          <w:b/>
          <w:bCs/>
          <w:szCs w:val="24"/>
        </w:rPr>
        <w:t>Student Login</w:t>
      </w:r>
      <w:r w:rsidRPr="00AB14A7">
        <w:rPr>
          <w:szCs w:val="24"/>
        </w:rPr>
        <w:t>: To make sure that only valid registered students have access to the website. Encryption and Decryption are used to ensure security. Client side and server side validations are being performed.</w:t>
      </w:r>
    </w:p>
    <w:p w14:paraId="0DCC0718" w14:textId="0A5B4FF6" w:rsidR="00DD4130" w:rsidRPr="00AB14A7" w:rsidRDefault="00DD4130" w:rsidP="00AB14A7">
      <w:pPr>
        <w:pStyle w:val="ListParagraph"/>
        <w:numPr>
          <w:ilvl w:val="0"/>
          <w:numId w:val="20"/>
        </w:numPr>
        <w:rPr>
          <w:szCs w:val="24"/>
        </w:rPr>
      </w:pPr>
      <w:r w:rsidRPr="00AB14A7">
        <w:rPr>
          <w:b/>
          <w:bCs/>
          <w:szCs w:val="24"/>
        </w:rPr>
        <w:t>Forgot Password</w:t>
      </w:r>
      <w:r w:rsidRPr="00AB14A7">
        <w:rPr>
          <w:szCs w:val="24"/>
        </w:rPr>
        <w:t xml:space="preserve">: To help students in case they forget their </w:t>
      </w:r>
      <w:r w:rsidR="00AB14A7" w:rsidRPr="00AB14A7">
        <w:rPr>
          <w:szCs w:val="24"/>
        </w:rPr>
        <w:t xml:space="preserve">    </w:t>
      </w:r>
      <w:r w:rsidRPr="00AB14A7">
        <w:rPr>
          <w:szCs w:val="24"/>
        </w:rPr>
        <w:t xml:space="preserve">username </w:t>
      </w:r>
      <w:proofErr w:type="gramStart"/>
      <w:r w:rsidRPr="00AB14A7">
        <w:rPr>
          <w:szCs w:val="24"/>
        </w:rPr>
        <w:t>Or</w:t>
      </w:r>
      <w:proofErr w:type="gramEnd"/>
      <w:r w:rsidRPr="00AB14A7">
        <w:rPr>
          <w:szCs w:val="24"/>
        </w:rPr>
        <w:t xml:space="preserve"> password. Students are required to provide their mail </w:t>
      </w:r>
      <w:proofErr w:type="gramStart"/>
      <w:r w:rsidRPr="00AB14A7">
        <w:rPr>
          <w:szCs w:val="24"/>
        </w:rPr>
        <w:t>id ,date</w:t>
      </w:r>
      <w:proofErr w:type="gramEnd"/>
      <w:r w:rsidRPr="00AB14A7">
        <w:rPr>
          <w:szCs w:val="24"/>
        </w:rPr>
        <w:t xml:space="preserve"> of birth as well as registered mobile number. If all the credentials are valid then the students is provided with a link to update his/her password.</w:t>
      </w:r>
    </w:p>
    <w:p w14:paraId="6738EE7F" w14:textId="03A4D9E9" w:rsidR="00DD4130" w:rsidRPr="00AB14A7" w:rsidRDefault="00DD4130" w:rsidP="00AB14A7">
      <w:pPr>
        <w:pStyle w:val="ListParagraph"/>
        <w:numPr>
          <w:ilvl w:val="0"/>
          <w:numId w:val="20"/>
        </w:numPr>
        <w:rPr>
          <w:szCs w:val="24"/>
        </w:rPr>
      </w:pPr>
      <w:r w:rsidRPr="00AB14A7">
        <w:rPr>
          <w:b/>
          <w:bCs/>
          <w:szCs w:val="24"/>
        </w:rPr>
        <w:t>Update Resume</w:t>
      </w:r>
      <w:r w:rsidRPr="00AB14A7">
        <w:rPr>
          <w:szCs w:val="24"/>
        </w:rPr>
        <w:t>: This provides students the facility to upload and update their resume. The student must be upload resume in pdf format.  Necessary instructions are provides in the help section of the website. The application gives an error and notifies that the format is different from the given format.</w:t>
      </w:r>
    </w:p>
    <w:p w14:paraId="0E22629E" w14:textId="1CE4E99C" w:rsidR="00DD4130" w:rsidRPr="00AB14A7" w:rsidRDefault="00DD4130" w:rsidP="00AB14A7">
      <w:pPr>
        <w:pStyle w:val="ListParagraph"/>
        <w:numPr>
          <w:ilvl w:val="0"/>
          <w:numId w:val="20"/>
        </w:numPr>
        <w:rPr>
          <w:szCs w:val="24"/>
        </w:rPr>
      </w:pPr>
      <w:r w:rsidRPr="00AB14A7">
        <w:rPr>
          <w:b/>
          <w:bCs/>
          <w:szCs w:val="24"/>
        </w:rPr>
        <w:t>Register</w:t>
      </w:r>
      <w:r w:rsidRPr="00AB14A7">
        <w:rPr>
          <w:szCs w:val="24"/>
        </w:rPr>
        <w:t>: Students may register for a company visiting the campus on a specified date. Specific time duration is provided and students need to register in that given time frame. Otherwise he is not eligible to sit for that particular company.</w:t>
      </w:r>
    </w:p>
    <w:p w14:paraId="2A084209" w14:textId="1E7F54E3" w:rsidR="00AB14A7" w:rsidRPr="00AB14A7" w:rsidRDefault="00AB14A7" w:rsidP="00AB14A7">
      <w:pPr>
        <w:numPr>
          <w:ilvl w:val="0"/>
          <w:numId w:val="20"/>
        </w:numPr>
        <w:rPr>
          <w:szCs w:val="24"/>
        </w:rPr>
      </w:pPr>
      <w:r w:rsidRPr="00AB14A7">
        <w:rPr>
          <w:szCs w:val="24"/>
        </w:rPr>
        <w:t xml:space="preserve"> </w:t>
      </w:r>
      <w:r w:rsidRPr="00AB14A7">
        <w:rPr>
          <w:b/>
          <w:bCs/>
          <w:szCs w:val="24"/>
        </w:rPr>
        <w:t>View Company Profile</w:t>
      </w:r>
      <w:r w:rsidRPr="00AB14A7">
        <w:rPr>
          <w:szCs w:val="24"/>
        </w:rPr>
        <w:t>: This functionality provides the students facility to have a look at various profiles for which company is hiring. This makes sure that student knows beforehand the requirements of the company and can prepare himself to face the interview.</w:t>
      </w:r>
    </w:p>
    <w:p w14:paraId="19DA20D3" w14:textId="09B7D992" w:rsidR="00AB14A7" w:rsidRPr="00AB14A7" w:rsidRDefault="00AB14A7" w:rsidP="00AB14A7">
      <w:pPr>
        <w:numPr>
          <w:ilvl w:val="0"/>
          <w:numId w:val="20"/>
        </w:numPr>
        <w:rPr>
          <w:szCs w:val="24"/>
        </w:rPr>
      </w:pPr>
      <w:r w:rsidRPr="00AB14A7">
        <w:rPr>
          <w:szCs w:val="24"/>
        </w:rPr>
        <w:t xml:space="preserve"> </w:t>
      </w:r>
      <w:r w:rsidRPr="00AB14A7">
        <w:rPr>
          <w:b/>
          <w:bCs/>
          <w:szCs w:val="24"/>
        </w:rPr>
        <w:t>View Company Details</w:t>
      </w:r>
      <w:r w:rsidRPr="00AB14A7">
        <w:rPr>
          <w:szCs w:val="24"/>
        </w:rPr>
        <w:t xml:space="preserve">: </w:t>
      </w:r>
      <w:proofErr w:type="gramStart"/>
      <w:r w:rsidRPr="00AB14A7">
        <w:rPr>
          <w:szCs w:val="24"/>
        </w:rPr>
        <w:t>Students  get</w:t>
      </w:r>
      <w:proofErr w:type="gramEnd"/>
      <w:r w:rsidRPr="00AB14A7">
        <w:rPr>
          <w:szCs w:val="24"/>
        </w:rPr>
        <w:t xml:space="preserve"> to know company related information like domain, eligibility criteria, policies etc. Based on the information a student can decide if he/she wants to register for the given company.</w:t>
      </w:r>
    </w:p>
    <w:p w14:paraId="6029F20D" w14:textId="5CE8F69B" w:rsidR="00AB14A7" w:rsidRPr="00AB14A7" w:rsidRDefault="00AB14A7" w:rsidP="00AB14A7">
      <w:pPr>
        <w:numPr>
          <w:ilvl w:val="0"/>
          <w:numId w:val="20"/>
        </w:numPr>
        <w:rPr>
          <w:szCs w:val="24"/>
        </w:rPr>
      </w:pPr>
      <w:r w:rsidRPr="00AB14A7">
        <w:rPr>
          <w:szCs w:val="24"/>
        </w:rPr>
        <w:t xml:space="preserve"> </w:t>
      </w:r>
      <w:r w:rsidRPr="00AB14A7">
        <w:rPr>
          <w:b/>
          <w:bCs/>
          <w:szCs w:val="24"/>
        </w:rPr>
        <w:t>Contact Placement Cell</w:t>
      </w:r>
      <w:r w:rsidRPr="00AB14A7">
        <w:rPr>
          <w:szCs w:val="24"/>
        </w:rPr>
        <w:t>: Students can shoot an email to placement cell representative in case they face a problem. If students have queries and suggestions during placement process they can get in touch with the placement cell easily.</w:t>
      </w:r>
    </w:p>
    <w:p w14:paraId="50FAD854" w14:textId="28A0E31C" w:rsidR="00AB14A7" w:rsidRPr="00AB14A7" w:rsidRDefault="00AB14A7" w:rsidP="00AB14A7">
      <w:pPr>
        <w:numPr>
          <w:ilvl w:val="0"/>
          <w:numId w:val="20"/>
        </w:numPr>
        <w:rPr>
          <w:szCs w:val="24"/>
        </w:rPr>
      </w:pPr>
      <w:r w:rsidRPr="00AB14A7">
        <w:rPr>
          <w:szCs w:val="24"/>
        </w:rPr>
        <w:lastRenderedPageBreak/>
        <w:t xml:space="preserve"> </w:t>
      </w:r>
      <w:r w:rsidRPr="00AB14A7">
        <w:rPr>
          <w:b/>
          <w:bCs/>
          <w:szCs w:val="24"/>
        </w:rPr>
        <w:t>Download Material</w:t>
      </w:r>
      <w:r w:rsidRPr="00AB14A7">
        <w:rPr>
          <w:szCs w:val="24"/>
        </w:rPr>
        <w:t>: Students can download previous years papers and materials to prepare for placement. Focus is on providing latest technical and aptitude questions for placement. Focus is on providing latest technical and aptitude questions to keep students up to date with the latest placement procedures.</w:t>
      </w:r>
    </w:p>
    <w:p w14:paraId="4249FDA2" w14:textId="6EBA1F25" w:rsidR="00AB14A7" w:rsidRPr="00AB14A7" w:rsidRDefault="00AB14A7" w:rsidP="00AB14A7">
      <w:pPr>
        <w:numPr>
          <w:ilvl w:val="0"/>
          <w:numId w:val="20"/>
        </w:numPr>
        <w:rPr>
          <w:szCs w:val="24"/>
        </w:rPr>
      </w:pPr>
      <w:r w:rsidRPr="00AB14A7">
        <w:rPr>
          <w:szCs w:val="24"/>
        </w:rPr>
        <w:t xml:space="preserve"> </w:t>
      </w:r>
      <w:r w:rsidRPr="00AB14A7">
        <w:rPr>
          <w:b/>
          <w:bCs/>
          <w:szCs w:val="24"/>
        </w:rPr>
        <w:t>Admin Login</w:t>
      </w:r>
      <w:r w:rsidRPr="00AB14A7">
        <w:rPr>
          <w:szCs w:val="24"/>
        </w:rPr>
        <w:t>: To make sure that only valid administrators can login with administrator rights.</w:t>
      </w:r>
    </w:p>
    <w:p w14:paraId="2B941801" w14:textId="4405330D" w:rsidR="00AB14A7" w:rsidRPr="00AB14A7" w:rsidRDefault="00AB14A7" w:rsidP="00AB14A7">
      <w:pPr>
        <w:numPr>
          <w:ilvl w:val="0"/>
          <w:numId w:val="20"/>
        </w:numPr>
        <w:rPr>
          <w:szCs w:val="24"/>
        </w:rPr>
      </w:pPr>
      <w:r w:rsidRPr="00AB14A7">
        <w:rPr>
          <w:szCs w:val="24"/>
        </w:rPr>
        <w:t xml:space="preserve"> </w:t>
      </w:r>
      <w:r w:rsidRPr="00AB14A7">
        <w:rPr>
          <w:b/>
          <w:bCs/>
          <w:szCs w:val="24"/>
        </w:rPr>
        <w:t>Add Events</w:t>
      </w:r>
      <w:r w:rsidRPr="00AB14A7">
        <w:rPr>
          <w:szCs w:val="24"/>
        </w:rPr>
        <w:t>: This is to facilitate administrators to post notification and add an event when company is about to visit the campus so that students can register for the company.</w:t>
      </w:r>
    </w:p>
    <w:p w14:paraId="6B69A445" w14:textId="6C66EBB9" w:rsidR="00AB14A7" w:rsidRPr="00AB14A7" w:rsidRDefault="00AB14A7" w:rsidP="00AB14A7">
      <w:pPr>
        <w:numPr>
          <w:ilvl w:val="0"/>
          <w:numId w:val="20"/>
        </w:numPr>
        <w:rPr>
          <w:szCs w:val="24"/>
        </w:rPr>
      </w:pPr>
      <w:r w:rsidRPr="00AB14A7">
        <w:rPr>
          <w:szCs w:val="24"/>
        </w:rPr>
        <w:t xml:space="preserve"> </w:t>
      </w:r>
      <w:r w:rsidRPr="00AB14A7">
        <w:rPr>
          <w:b/>
          <w:bCs/>
          <w:szCs w:val="24"/>
        </w:rPr>
        <w:t>Approve Students</w:t>
      </w:r>
      <w:r w:rsidRPr="00AB14A7">
        <w:rPr>
          <w:szCs w:val="24"/>
        </w:rPr>
        <w:t>: This is to make sure that only students who have registered and satisfy eligibility criteria can sit for placement.</w:t>
      </w:r>
    </w:p>
    <w:p w14:paraId="4ECFD6F6" w14:textId="109F4CA7" w:rsidR="00AB14A7" w:rsidRDefault="00AB14A7" w:rsidP="00AB14A7">
      <w:pPr>
        <w:numPr>
          <w:ilvl w:val="0"/>
          <w:numId w:val="20"/>
        </w:numPr>
        <w:rPr>
          <w:szCs w:val="24"/>
        </w:rPr>
      </w:pPr>
      <w:r w:rsidRPr="00AB14A7">
        <w:rPr>
          <w:szCs w:val="24"/>
        </w:rPr>
        <w:t xml:space="preserve"> </w:t>
      </w:r>
      <w:r w:rsidRPr="00AB14A7">
        <w:rPr>
          <w:b/>
          <w:bCs/>
          <w:szCs w:val="24"/>
        </w:rPr>
        <w:t>Past Recruiters</w:t>
      </w:r>
      <w:r w:rsidRPr="00AB14A7">
        <w:rPr>
          <w:szCs w:val="24"/>
        </w:rPr>
        <w:t>: Recruiters get know about the companies that are regular recruiters or the companies that have visited the campus in the past.</w:t>
      </w:r>
    </w:p>
    <w:p w14:paraId="4A4C4A88" w14:textId="77777777" w:rsidR="00AB14A7" w:rsidRDefault="00AB14A7" w:rsidP="00AB14A7"/>
    <w:p w14:paraId="5B373F3A" w14:textId="3434241C" w:rsidR="00AB14A7" w:rsidRDefault="00AB14A7" w:rsidP="00AB14A7">
      <w:pPr>
        <w:rPr>
          <w:b/>
          <w:bCs/>
          <w:sz w:val="28"/>
          <w:szCs w:val="28"/>
        </w:rPr>
      </w:pPr>
      <w:r w:rsidRPr="00AB14A7">
        <w:rPr>
          <w:b/>
          <w:bCs/>
          <w:sz w:val="28"/>
          <w:szCs w:val="28"/>
        </w:rPr>
        <w:t>2.1.2</w:t>
      </w:r>
      <w:r>
        <w:rPr>
          <w:b/>
          <w:bCs/>
          <w:sz w:val="28"/>
          <w:szCs w:val="28"/>
        </w:rPr>
        <w:t xml:space="preserve"> Non Functional Requirement</w:t>
      </w:r>
    </w:p>
    <w:p w14:paraId="63890C3C" w14:textId="77777777" w:rsidR="0094790D" w:rsidRPr="0094790D" w:rsidRDefault="0094790D" w:rsidP="0094790D">
      <w:pPr>
        <w:numPr>
          <w:ilvl w:val="0"/>
          <w:numId w:val="21"/>
        </w:numPr>
        <w:rPr>
          <w:szCs w:val="24"/>
        </w:rPr>
      </w:pPr>
      <w:r w:rsidRPr="0094790D">
        <w:rPr>
          <w:b/>
          <w:bCs/>
          <w:szCs w:val="24"/>
        </w:rPr>
        <w:t>Supportability</w:t>
      </w:r>
      <w:r w:rsidRPr="0094790D">
        <w:rPr>
          <w:szCs w:val="24"/>
        </w:rPr>
        <w:t xml:space="preserve">: The application works fine on a wide range hardware platforms with proper internet connectivity and a popular internet browser. The applications is cross-platforms and responsive. </w:t>
      </w:r>
    </w:p>
    <w:p w14:paraId="1BA753EF" w14:textId="77777777" w:rsidR="0094790D" w:rsidRPr="0094790D" w:rsidRDefault="0094790D" w:rsidP="0094790D">
      <w:pPr>
        <w:numPr>
          <w:ilvl w:val="0"/>
          <w:numId w:val="21"/>
        </w:numPr>
        <w:rPr>
          <w:szCs w:val="24"/>
        </w:rPr>
      </w:pPr>
      <w:r w:rsidRPr="0094790D">
        <w:rPr>
          <w:b/>
          <w:bCs/>
          <w:szCs w:val="24"/>
        </w:rPr>
        <w:t>Response Time</w:t>
      </w:r>
      <w:r w:rsidRPr="0094790D">
        <w:rPr>
          <w:szCs w:val="24"/>
        </w:rPr>
        <w:t xml:space="preserve">: </w:t>
      </w:r>
      <w:proofErr w:type="gramStart"/>
      <w:r w:rsidRPr="0094790D">
        <w:rPr>
          <w:szCs w:val="24"/>
        </w:rPr>
        <w:t>The  application</w:t>
      </w:r>
      <w:proofErr w:type="gramEnd"/>
      <w:r w:rsidRPr="0094790D">
        <w:rPr>
          <w:szCs w:val="24"/>
        </w:rPr>
        <w:t xml:space="preserve"> is quite efficient when used with minimum specified hardware and software requirements. However higher the configuration, better the performance.</w:t>
      </w:r>
    </w:p>
    <w:p w14:paraId="7D4BAE25" w14:textId="77777777" w:rsidR="0094790D" w:rsidRPr="0094790D" w:rsidRDefault="0094790D" w:rsidP="0094790D">
      <w:pPr>
        <w:numPr>
          <w:ilvl w:val="0"/>
          <w:numId w:val="21"/>
        </w:numPr>
        <w:rPr>
          <w:szCs w:val="24"/>
        </w:rPr>
      </w:pPr>
      <w:r w:rsidRPr="0094790D">
        <w:rPr>
          <w:b/>
          <w:bCs/>
          <w:szCs w:val="24"/>
        </w:rPr>
        <w:t>Security and Privacy</w:t>
      </w:r>
      <w:r w:rsidRPr="0094790D">
        <w:rPr>
          <w:szCs w:val="24"/>
        </w:rPr>
        <w:t>: The application is built using J2EE. Thus application is secured as all the properties of java are inherited.</w:t>
      </w:r>
    </w:p>
    <w:p w14:paraId="5B64B5BB" w14:textId="77777777" w:rsidR="0094790D" w:rsidRPr="0094790D" w:rsidRDefault="0094790D" w:rsidP="0094790D">
      <w:pPr>
        <w:numPr>
          <w:ilvl w:val="0"/>
          <w:numId w:val="21"/>
        </w:numPr>
        <w:rPr>
          <w:b/>
          <w:bCs/>
          <w:sz w:val="28"/>
          <w:szCs w:val="28"/>
        </w:rPr>
      </w:pPr>
      <w:r w:rsidRPr="0094790D">
        <w:rPr>
          <w:b/>
          <w:bCs/>
          <w:szCs w:val="24"/>
        </w:rPr>
        <w:t>Error Handling</w:t>
      </w:r>
      <w:r w:rsidRPr="0094790D">
        <w:rPr>
          <w:szCs w:val="24"/>
        </w:rPr>
        <w:t xml:space="preserve">: The system shall alert the users of errors consistent with java error handling. Backup of database can be taken to ensure application is in a stable state case of </w:t>
      </w:r>
      <w:proofErr w:type="spellStart"/>
      <w:r w:rsidRPr="0094790D">
        <w:rPr>
          <w:szCs w:val="24"/>
        </w:rPr>
        <w:t>malfunctionality</w:t>
      </w:r>
      <w:proofErr w:type="spellEnd"/>
      <w:r w:rsidRPr="0094790D">
        <w:rPr>
          <w:b/>
          <w:bCs/>
          <w:sz w:val="28"/>
          <w:szCs w:val="28"/>
        </w:rPr>
        <w:t>.</w:t>
      </w:r>
    </w:p>
    <w:p w14:paraId="4F5A2003" w14:textId="77777777" w:rsidR="0094790D" w:rsidRPr="00AB14A7" w:rsidRDefault="0094790D" w:rsidP="00AB14A7">
      <w:pPr>
        <w:rPr>
          <w:b/>
          <w:bCs/>
          <w:sz w:val="28"/>
          <w:szCs w:val="28"/>
        </w:rPr>
      </w:pPr>
    </w:p>
    <w:p w14:paraId="3EB0D5D8" w14:textId="7D5EBF48" w:rsidR="00DD4130" w:rsidRDefault="0094790D" w:rsidP="0094790D">
      <w:pPr>
        <w:jc w:val="center"/>
        <w:rPr>
          <w:b/>
          <w:bCs/>
          <w:sz w:val="36"/>
          <w:szCs w:val="36"/>
        </w:rPr>
      </w:pPr>
      <w:r w:rsidRPr="0094790D">
        <w:rPr>
          <w:b/>
          <w:bCs/>
          <w:sz w:val="36"/>
          <w:szCs w:val="36"/>
        </w:rPr>
        <w:lastRenderedPageBreak/>
        <w:t>Chapter 3 – Analysis and Design</w:t>
      </w:r>
    </w:p>
    <w:p w14:paraId="36DD323B" w14:textId="77777777" w:rsidR="00902054" w:rsidRDefault="00902054" w:rsidP="0094790D">
      <w:pPr>
        <w:jc w:val="center"/>
        <w:rPr>
          <w:b/>
          <w:bCs/>
          <w:sz w:val="36"/>
          <w:szCs w:val="36"/>
        </w:rPr>
      </w:pPr>
    </w:p>
    <w:p w14:paraId="33BE4491" w14:textId="6B33DBDA" w:rsidR="00902054" w:rsidRDefault="00902054" w:rsidP="00902054">
      <w:pPr>
        <w:jc w:val="left"/>
        <w:rPr>
          <w:b/>
          <w:bCs/>
          <w:sz w:val="28"/>
          <w:szCs w:val="28"/>
        </w:rPr>
      </w:pPr>
      <w:r w:rsidRPr="00902054">
        <w:rPr>
          <w:b/>
          <w:bCs/>
          <w:sz w:val="28"/>
          <w:szCs w:val="28"/>
        </w:rPr>
        <w:t>3.1 Use-case Diagram</w:t>
      </w:r>
    </w:p>
    <w:p w14:paraId="3F861CE0" w14:textId="170E9FC2" w:rsidR="00674DE4" w:rsidRDefault="00674DE4" w:rsidP="00902054">
      <w:pPr>
        <w:jc w:val="left"/>
        <w:rPr>
          <w:b/>
          <w:bCs/>
          <w:sz w:val="28"/>
          <w:szCs w:val="28"/>
        </w:rPr>
      </w:pPr>
    </w:p>
    <w:p w14:paraId="27139BE9" w14:textId="53031FF5" w:rsidR="00674DE4" w:rsidRDefault="00674DE4" w:rsidP="00902054">
      <w:pPr>
        <w:jc w:val="left"/>
        <w:rPr>
          <w:b/>
          <w:bCs/>
          <w:sz w:val="28"/>
          <w:szCs w:val="28"/>
        </w:rPr>
      </w:pPr>
      <w:r w:rsidRPr="00674DE4">
        <w:rPr>
          <w:b/>
          <w:bCs/>
          <w:noProof/>
          <w:sz w:val="28"/>
          <w:szCs w:val="28"/>
          <w:lang w:val="en-IN" w:eastAsia="en-IN"/>
        </w:rPr>
        <w:drawing>
          <wp:inline distT="0" distB="0" distL="0" distR="0" wp14:anchorId="524B9B1E" wp14:editId="50F7F1C6">
            <wp:extent cx="5499735" cy="5735782"/>
            <wp:effectExtent l="0" t="0" r="0" b="0"/>
            <wp:docPr id="6"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514246" cy="5750916"/>
                    </a:xfrm>
                    <a:prstGeom prst="rect">
                      <a:avLst/>
                    </a:prstGeom>
                  </pic:spPr>
                </pic:pic>
              </a:graphicData>
            </a:graphic>
          </wp:inline>
        </w:drawing>
      </w:r>
    </w:p>
    <w:p w14:paraId="39EDCA7A" w14:textId="063100EC" w:rsidR="00674DE4" w:rsidRDefault="00674DE4" w:rsidP="00902054">
      <w:pPr>
        <w:jc w:val="left"/>
        <w:rPr>
          <w:b/>
          <w:bCs/>
          <w:sz w:val="28"/>
          <w:szCs w:val="28"/>
        </w:rPr>
      </w:pPr>
    </w:p>
    <w:p w14:paraId="3EFC2DB8" w14:textId="6B72C0BC" w:rsidR="00674DE4" w:rsidRDefault="00674DE4" w:rsidP="00902054">
      <w:pPr>
        <w:jc w:val="left"/>
        <w:rPr>
          <w:b/>
          <w:bCs/>
          <w:sz w:val="28"/>
          <w:szCs w:val="28"/>
        </w:rPr>
      </w:pPr>
    </w:p>
    <w:p w14:paraId="1E6F0454" w14:textId="77777777" w:rsidR="00231404" w:rsidRDefault="00231404" w:rsidP="00902054">
      <w:pPr>
        <w:jc w:val="left"/>
        <w:rPr>
          <w:b/>
          <w:bCs/>
          <w:sz w:val="28"/>
          <w:szCs w:val="28"/>
        </w:rPr>
      </w:pPr>
    </w:p>
    <w:p w14:paraId="2C58E4C8" w14:textId="6075B35E" w:rsidR="00674DE4" w:rsidRDefault="00674DE4" w:rsidP="00902054">
      <w:pPr>
        <w:jc w:val="left"/>
        <w:rPr>
          <w:b/>
          <w:bCs/>
          <w:sz w:val="28"/>
          <w:szCs w:val="28"/>
        </w:rPr>
      </w:pPr>
      <w:r>
        <w:rPr>
          <w:b/>
          <w:bCs/>
          <w:sz w:val="28"/>
          <w:szCs w:val="28"/>
        </w:rPr>
        <w:t xml:space="preserve">3.2 Activity </w:t>
      </w:r>
      <w:proofErr w:type="spellStart"/>
      <w:r>
        <w:rPr>
          <w:b/>
          <w:bCs/>
          <w:sz w:val="28"/>
          <w:szCs w:val="28"/>
        </w:rPr>
        <w:t>Diagam</w:t>
      </w:r>
      <w:proofErr w:type="spellEnd"/>
    </w:p>
    <w:p w14:paraId="1E22978E" w14:textId="301CE8A5" w:rsidR="00231404" w:rsidRDefault="00231404" w:rsidP="00902054">
      <w:pPr>
        <w:jc w:val="left"/>
        <w:rPr>
          <w:b/>
          <w:bCs/>
          <w:sz w:val="28"/>
          <w:szCs w:val="28"/>
        </w:rPr>
      </w:pPr>
    </w:p>
    <w:p w14:paraId="6015E0E9" w14:textId="20135F30" w:rsidR="00231404" w:rsidRDefault="00231404" w:rsidP="00902054">
      <w:pPr>
        <w:jc w:val="left"/>
        <w:rPr>
          <w:b/>
          <w:bCs/>
          <w:sz w:val="28"/>
          <w:szCs w:val="28"/>
        </w:rPr>
      </w:pPr>
      <w:r>
        <w:rPr>
          <w:b/>
          <w:bCs/>
          <w:noProof/>
          <w:sz w:val="28"/>
          <w:szCs w:val="28"/>
          <w:lang w:val="en-IN" w:eastAsia="en-IN"/>
        </w:rPr>
        <w:drawing>
          <wp:inline distT="0" distB="0" distL="0" distR="0" wp14:anchorId="7213AC54" wp14:editId="5319CE7C">
            <wp:extent cx="5486400" cy="60613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503079" cy="6079791"/>
                    </a:xfrm>
                    <a:prstGeom prst="rect">
                      <a:avLst/>
                    </a:prstGeom>
                  </pic:spPr>
                </pic:pic>
              </a:graphicData>
            </a:graphic>
          </wp:inline>
        </w:drawing>
      </w:r>
    </w:p>
    <w:p w14:paraId="22377CBF" w14:textId="6F492B77" w:rsidR="00231404" w:rsidRDefault="00231404" w:rsidP="00902054">
      <w:pPr>
        <w:jc w:val="left"/>
        <w:rPr>
          <w:b/>
          <w:bCs/>
          <w:sz w:val="28"/>
          <w:szCs w:val="28"/>
        </w:rPr>
      </w:pPr>
    </w:p>
    <w:p w14:paraId="54D6C6FC" w14:textId="4E9C8641" w:rsidR="00231404" w:rsidRDefault="00231404" w:rsidP="00902054">
      <w:pPr>
        <w:jc w:val="left"/>
        <w:rPr>
          <w:b/>
          <w:bCs/>
          <w:sz w:val="28"/>
          <w:szCs w:val="28"/>
        </w:rPr>
      </w:pPr>
    </w:p>
    <w:p w14:paraId="65D73F88" w14:textId="5C7DC5FD" w:rsidR="00231404" w:rsidRDefault="00B8708F" w:rsidP="00902054">
      <w:pPr>
        <w:jc w:val="left"/>
        <w:rPr>
          <w:b/>
          <w:bCs/>
          <w:sz w:val="28"/>
          <w:szCs w:val="28"/>
        </w:rPr>
      </w:pPr>
      <w:r>
        <w:rPr>
          <w:b/>
          <w:bCs/>
          <w:sz w:val="28"/>
          <w:szCs w:val="28"/>
        </w:rPr>
        <w:lastRenderedPageBreak/>
        <w:t>3.3 System Architecture</w:t>
      </w:r>
    </w:p>
    <w:p w14:paraId="602150DA" w14:textId="6890875E" w:rsidR="00B8708F" w:rsidRDefault="00B8708F" w:rsidP="00902054">
      <w:pPr>
        <w:jc w:val="left"/>
        <w:rPr>
          <w:b/>
          <w:bCs/>
          <w:sz w:val="28"/>
          <w:szCs w:val="28"/>
        </w:rPr>
      </w:pPr>
    </w:p>
    <w:p w14:paraId="0BA61717" w14:textId="7DD07D15" w:rsidR="00AC1FC4" w:rsidRDefault="00AC1FC4" w:rsidP="00902054">
      <w:pPr>
        <w:jc w:val="left"/>
        <w:rPr>
          <w:b/>
          <w:bCs/>
          <w:sz w:val="28"/>
          <w:szCs w:val="28"/>
        </w:rPr>
      </w:pPr>
    </w:p>
    <w:p w14:paraId="425B8384" w14:textId="4BD14694" w:rsidR="00AC1FC4" w:rsidRDefault="00AC1FC4" w:rsidP="00902054">
      <w:pPr>
        <w:jc w:val="left"/>
        <w:rPr>
          <w:b/>
          <w:bCs/>
          <w:sz w:val="28"/>
          <w:szCs w:val="28"/>
        </w:rPr>
      </w:pPr>
    </w:p>
    <w:p w14:paraId="368D7D9F" w14:textId="6D191F24" w:rsidR="00AC1FC4" w:rsidRDefault="00AC1FC4" w:rsidP="00902054">
      <w:pPr>
        <w:jc w:val="left"/>
        <w:rPr>
          <w:b/>
          <w:bCs/>
          <w:sz w:val="28"/>
          <w:szCs w:val="28"/>
        </w:rPr>
      </w:pPr>
    </w:p>
    <w:p w14:paraId="77CC94DF" w14:textId="7E782552" w:rsidR="00AC1FC4" w:rsidRDefault="00AC1FC4" w:rsidP="00902054">
      <w:pPr>
        <w:jc w:val="left"/>
        <w:rPr>
          <w:b/>
          <w:bCs/>
          <w:sz w:val="28"/>
          <w:szCs w:val="28"/>
        </w:rPr>
      </w:pPr>
    </w:p>
    <w:p w14:paraId="623CB3CC" w14:textId="4DCA806F" w:rsidR="00AC1FC4" w:rsidRDefault="00AC1FC4" w:rsidP="00902054">
      <w:pPr>
        <w:jc w:val="left"/>
        <w:rPr>
          <w:b/>
          <w:bCs/>
          <w:sz w:val="28"/>
          <w:szCs w:val="28"/>
        </w:rPr>
      </w:pPr>
    </w:p>
    <w:p w14:paraId="6CAE0EAB" w14:textId="6C75A8FC" w:rsidR="00AC1FC4" w:rsidRDefault="00AC1FC4" w:rsidP="00902054">
      <w:pPr>
        <w:jc w:val="left"/>
        <w:rPr>
          <w:b/>
          <w:bCs/>
          <w:sz w:val="28"/>
          <w:szCs w:val="28"/>
        </w:rPr>
      </w:pPr>
    </w:p>
    <w:p w14:paraId="78E0B6EA" w14:textId="5FD63A73" w:rsidR="00AC1FC4" w:rsidRDefault="00AC1FC4" w:rsidP="00902054">
      <w:pPr>
        <w:jc w:val="left"/>
        <w:rPr>
          <w:b/>
          <w:bCs/>
          <w:sz w:val="28"/>
          <w:szCs w:val="28"/>
        </w:rPr>
      </w:pPr>
    </w:p>
    <w:p w14:paraId="388D28F7" w14:textId="1A6967BF" w:rsidR="00AC1FC4" w:rsidRDefault="00AC1FC4" w:rsidP="00902054">
      <w:pPr>
        <w:jc w:val="left"/>
        <w:rPr>
          <w:b/>
          <w:bCs/>
          <w:sz w:val="28"/>
          <w:szCs w:val="28"/>
        </w:rPr>
      </w:pPr>
    </w:p>
    <w:p w14:paraId="58BDBFF6" w14:textId="027A1557" w:rsidR="00AC1FC4" w:rsidRDefault="00AC1FC4" w:rsidP="00902054">
      <w:pPr>
        <w:jc w:val="left"/>
        <w:rPr>
          <w:b/>
          <w:bCs/>
          <w:sz w:val="28"/>
          <w:szCs w:val="28"/>
        </w:rPr>
      </w:pPr>
    </w:p>
    <w:p w14:paraId="20915D56" w14:textId="03B65E9A" w:rsidR="00AC1FC4" w:rsidRDefault="00AC1FC4" w:rsidP="00902054">
      <w:pPr>
        <w:jc w:val="left"/>
        <w:rPr>
          <w:b/>
          <w:bCs/>
          <w:sz w:val="28"/>
          <w:szCs w:val="28"/>
        </w:rPr>
      </w:pPr>
    </w:p>
    <w:p w14:paraId="0657E076" w14:textId="744AD047" w:rsidR="00AC1FC4" w:rsidRDefault="00AC1FC4" w:rsidP="00902054">
      <w:pPr>
        <w:jc w:val="left"/>
        <w:rPr>
          <w:b/>
          <w:bCs/>
          <w:sz w:val="28"/>
          <w:szCs w:val="28"/>
        </w:rPr>
      </w:pPr>
    </w:p>
    <w:p w14:paraId="75252395" w14:textId="2CD30BA2" w:rsidR="00AC1FC4" w:rsidRDefault="00AC1FC4" w:rsidP="00902054">
      <w:pPr>
        <w:jc w:val="left"/>
        <w:rPr>
          <w:b/>
          <w:bCs/>
          <w:sz w:val="28"/>
          <w:szCs w:val="28"/>
        </w:rPr>
      </w:pPr>
    </w:p>
    <w:p w14:paraId="37720D1C" w14:textId="2D6DBB0C" w:rsidR="00AC1FC4" w:rsidRDefault="00AC1FC4" w:rsidP="00902054">
      <w:pPr>
        <w:jc w:val="left"/>
        <w:rPr>
          <w:b/>
          <w:bCs/>
          <w:sz w:val="28"/>
          <w:szCs w:val="28"/>
        </w:rPr>
      </w:pPr>
    </w:p>
    <w:p w14:paraId="65AD86F6" w14:textId="4D1F6FC5" w:rsidR="00AC1FC4" w:rsidRDefault="00AC1FC4" w:rsidP="00902054">
      <w:pPr>
        <w:jc w:val="left"/>
        <w:rPr>
          <w:b/>
          <w:bCs/>
          <w:sz w:val="28"/>
          <w:szCs w:val="28"/>
        </w:rPr>
      </w:pPr>
    </w:p>
    <w:p w14:paraId="4A0FC1B1" w14:textId="59867712" w:rsidR="00AC1FC4" w:rsidRDefault="00AC1FC4" w:rsidP="00902054">
      <w:pPr>
        <w:jc w:val="left"/>
        <w:rPr>
          <w:b/>
          <w:bCs/>
          <w:sz w:val="28"/>
          <w:szCs w:val="28"/>
        </w:rPr>
      </w:pPr>
    </w:p>
    <w:p w14:paraId="1692CA3A" w14:textId="1864E100" w:rsidR="00AC1FC4" w:rsidRDefault="00AC1FC4" w:rsidP="00902054">
      <w:pPr>
        <w:jc w:val="left"/>
        <w:rPr>
          <w:b/>
          <w:bCs/>
          <w:sz w:val="28"/>
          <w:szCs w:val="28"/>
        </w:rPr>
      </w:pPr>
    </w:p>
    <w:p w14:paraId="71186CE0" w14:textId="5115D033" w:rsidR="00AC1FC4" w:rsidRDefault="00AC1FC4" w:rsidP="00902054">
      <w:pPr>
        <w:jc w:val="left"/>
        <w:rPr>
          <w:b/>
          <w:bCs/>
          <w:sz w:val="28"/>
          <w:szCs w:val="28"/>
        </w:rPr>
      </w:pPr>
    </w:p>
    <w:p w14:paraId="4CE1140F" w14:textId="71CB73FD" w:rsidR="00AC1FC4" w:rsidRDefault="00AC1FC4" w:rsidP="00902054">
      <w:pPr>
        <w:jc w:val="left"/>
        <w:rPr>
          <w:b/>
          <w:bCs/>
          <w:sz w:val="28"/>
          <w:szCs w:val="28"/>
        </w:rPr>
      </w:pPr>
    </w:p>
    <w:p w14:paraId="252DAA5F" w14:textId="63EDC2EB" w:rsidR="00AC1FC4" w:rsidRDefault="00AC1FC4" w:rsidP="00902054">
      <w:pPr>
        <w:jc w:val="left"/>
        <w:rPr>
          <w:b/>
          <w:bCs/>
          <w:sz w:val="28"/>
          <w:szCs w:val="28"/>
        </w:rPr>
      </w:pPr>
    </w:p>
    <w:p w14:paraId="2A4339D6" w14:textId="77777777" w:rsidR="002B71B2" w:rsidRDefault="002B71B2" w:rsidP="00902054">
      <w:pPr>
        <w:jc w:val="left"/>
        <w:rPr>
          <w:b/>
          <w:bCs/>
          <w:sz w:val="28"/>
          <w:szCs w:val="28"/>
        </w:rPr>
      </w:pPr>
    </w:p>
    <w:p w14:paraId="335BAB5B" w14:textId="700E8C7F" w:rsidR="00AC1FC4" w:rsidRDefault="00AC1FC4" w:rsidP="00902054">
      <w:pPr>
        <w:jc w:val="left"/>
        <w:rPr>
          <w:b/>
          <w:bCs/>
          <w:sz w:val="28"/>
          <w:szCs w:val="28"/>
        </w:rPr>
      </w:pPr>
      <w:r>
        <w:rPr>
          <w:b/>
          <w:bCs/>
          <w:sz w:val="28"/>
          <w:szCs w:val="28"/>
        </w:rPr>
        <w:t>3.4 Sequence Diagram</w:t>
      </w:r>
    </w:p>
    <w:p w14:paraId="7930E875" w14:textId="77777777" w:rsidR="002B71B2" w:rsidRDefault="002B71B2" w:rsidP="00902054">
      <w:pPr>
        <w:jc w:val="left"/>
        <w:rPr>
          <w:b/>
          <w:bCs/>
          <w:sz w:val="28"/>
          <w:szCs w:val="28"/>
        </w:rPr>
      </w:pPr>
    </w:p>
    <w:p w14:paraId="00845550" w14:textId="136B41DC" w:rsidR="00B8708F" w:rsidRDefault="00B8708F" w:rsidP="00902054">
      <w:pPr>
        <w:jc w:val="left"/>
        <w:rPr>
          <w:b/>
          <w:bCs/>
          <w:sz w:val="28"/>
          <w:szCs w:val="28"/>
        </w:rPr>
      </w:pPr>
    </w:p>
    <w:p w14:paraId="14CA5703" w14:textId="6468F3BD" w:rsidR="00AC1FC4" w:rsidRDefault="002B71B2" w:rsidP="00902054">
      <w:pPr>
        <w:jc w:val="left"/>
        <w:rPr>
          <w:b/>
          <w:bCs/>
          <w:sz w:val="28"/>
          <w:szCs w:val="28"/>
        </w:rPr>
      </w:pPr>
      <w:r>
        <w:rPr>
          <w:b/>
          <w:bCs/>
          <w:noProof/>
          <w:sz w:val="28"/>
          <w:szCs w:val="28"/>
          <w:lang w:val="en-IN" w:eastAsia="en-IN"/>
        </w:rPr>
        <w:drawing>
          <wp:inline distT="0" distB="0" distL="0" distR="0" wp14:anchorId="652523E5" wp14:editId="02572667">
            <wp:extent cx="5486400" cy="50638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500693" cy="5077029"/>
                    </a:xfrm>
                    <a:prstGeom prst="rect">
                      <a:avLst/>
                    </a:prstGeom>
                  </pic:spPr>
                </pic:pic>
              </a:graphicData>
            </a:graphic>
          </wp:inline>
        </w:drawing>
      </w:r>
      <w:bookmarkStart w:id="0" w:name="_GoBack"/>
      <w:bookmarkEnd w:id="0"/>
    </w:p>
    <w:p w14:paraId="295B8DF4" w14:textId="38619086" w:rsidR="002B71B2" w:rsidRDefault="002B71B2" w:rsidP="00902054">
      <w:pPr>
        <w:jc w:val="left"/>
        <w:rPr>
          <w:b/>
          <w:bCs/>
          <w:sz w:val="28"/>
          <w:szCs w:val="28"/>
        </w:rPr>
      </w:pPr>
    </w:p>
    <w:p w14:paraId="11F23814" w14:textId="145E111D" w:rsidR="002B71B2" w:rsidRDefault="002B71B2" w:rsidP="00902054">
      <w:pPr>
        <w:jc w:val="left"/>
        <w:rPr>
          <w:b/>
          <w:bCs/>
          <w:sz w:val="28"/>
          <w:szCs w:val="28"/>
        </w:rPr>
      </w:pPr>
    </w:p>
    <w:p w14:paraId="77C341B3" w14:textId="18BC6AC3" w:rsidR="002B71B2" w:rsidRDefault="002B71B2" w:rsidP="00902054">
      <w:pPr>
        <w:jc w:val="left"/>
        <w:rPr>
          <w:b/>
          <w:bCs/>
          <w:sz w:val="28"/>
          <w:szCs w:val="28"/>
        </w:rPr>
      </w:pPr>
    </w:p>
    <w:p w14:paraId="516DCA31" w14:textId="7BF2A89E" w:rsidR="002B71B2" w:rsidRDefault="002B71B2" w:rsidP="00902054">
      <w:pPr>
        <w:jc w:val="left"/>
        <w:rPr>
          <w:b/>
          <w:bCs/>
          <w:sz w:val="28"/>
          <w:szCs w:val="28"/>
        </w:rPr>
      </w:pPr>
    </w:p>
    <w:p w14:paraId="273BA80A" w14:textId="54FE30F4" w:rsidR="002B71B2" w:rsidRDefault="002B71B2" w:rsidP="00902054">
      <w:pPr>
        <w:jc w:val="left"/>
        <w:rPr>
          <w:b/>
          <w:bCs/>
          <w:sz w:val="28"/>
          <w:szCs w:val="28"/>
        </w:rPr>
      </w:pPr>
      <w:r>
        <w:rPr>
          <w:b/>
          <w:bCs/>
          <w:sz w:val="28"/>
          <w:szCs w:val="28"/>
        </w:rPr>
        <w:lastRenderedPageBreak/>
        <w:t>3.5 Class Diagram</w:t>
      </w:r>
    </w:p>
    <w:p w14:paraId="36A8E0D9" w14:textId="77777777" w:rsidR="002B71B2" w:rsidRDefault="002B71B2" w:rsidP="00902054">
      <w:pPr>
        <w:jc w:val="left"/>
        <w:rPr>
          <w:b/>
          <w:bCs/>
          <w:sz w:val="28"/>
          <w:szCs w:val="28"/>
        </w:rPr>
      </w:pPr>
    </w:p>
    <w:p w14:paraId="115CD6B3" w14:textId="31A55909" w:rsidR="002B71B2" w:rsidRDefault="002B71B2" w:rsidP="00902054">
      <w:pPr>
        <w:jc w:val="left"/>
        <w:rPr>
          <w:b/>
          <w:bCs/>
          <w:sz w:val="28"/>
          <w:szCs w:val="28"/>
        </w:rPr>
      </w:pPr>
    </w:p>
    <w:p w14:paraId="2F55771A" w14:textId="09A6EEC7" w:rsidR="002B71B2" w:rsidRDefault="002B71B2" w:rsidP="00902054">
      <w:pPr>
        <w:jc w:val="left"/>
        <w:rPr>
          <w:b/>
          <w:bCs/>
          <w:sz w:val="28"/>
          <w:szCs w:val="28"/>
        </w:rPr>
      </w:pPr>
      <w:r w:rsidRPr="002B71B2">
        <w:rPr>
          <w:b/>
          <w:bCs/>
          <w:noProof/>
          <w:sz w:val="28"/>
          <w:szCs w:val="28"/>
          <w:lang w:val="en-IN" w:eastAsia="en-IN"/>
        </w:rPr>
        <w:drawing>
          <wp:inline distT="0" distB="0" distL="0" distR="0" wp14:anchorId="6D036AE3" wp14:editId="6E876F35">
            <wp:extent cx="6247476" cy="4696194"/>
            <wp:effectExtent l="0" t="0" r="0" b="0"/>
            <wp:docPr id="5"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305827" cy="4740056"/>
                    </a:xfrm>
                    <a:prstGeom prst="rect">
                      <a:avLst/>
                    </a:prstGeom>
                  </pic:spPr>
                </pic:pic>
              </a:graphicData>
            </a:graphic>
          </wp:inline>
        </w:drawing>
      </w:r>
    </w:p>
    <w:p w14:paraId="6422F03A" w14:textId="4A8E8EB4" w:rsidR="002B71B2" w:rsidRDefault="002B71B2" w:rsidP="00902054">
      <w:pPr>
        <w:jc w:val="left"/>
        <w:rPr>
          <w:b/>
          <w:bCs/>
          <w:sz w:val="28"/>
          <w:szCs w:val="28"/>
        </w:rPr>
      </w:pPr>
    </w:p>
    <w:p w14:paraId="5A0576CA" w14:textId="1EAB16B3" w:rsidR="002B71B2" w:rsidRDefault="002B71B2" w:rsidP="00902054">
      <w:pPr>
        <w:jc w:val="left"/>
        <w:rPr>
          <w:b/>
          <w:bCs/>
          <w:sz w:val="28"/>
          <w:szCs w:val="28"/>
        </w:rPr>
      </w:pPr>
    </w:p>
    <w:p w14:paraId="24929969" w14:textId="27141674" w:rsidR="002B71B2" w:rsidRDefault="002B71B2" w:rsidP="00902054">
      <w:pPr>
        <w:jc w:val="left"/>
        <w:rPr>
          <w:b/>
          <w:bCs/>
          <w:sz w:val="28"/>
          <w:szCs w:val="28"/>
        </w:rPr>
      </w:pPr>
    </w:p>
    <w:p w14:paraId="48AE3AA7" w14:textId="5F0D02B1" w:rsidR="002B71B2" w:rsidRDefault="002B71B2" w:rsidP="00902054">
      <w:pPr>
        <w:jc w:val="left"/>
        <w:rPr>
          <w:b/>
          <w:bCs/>
          <w:sz w:val="28"/>
          <w:szCs w:val="28"/>
        </w:rPr>
      </w:pPr>
    </w:p>
    <w:p w14:paraId="112D1AF8" w14:textId="0A704755" w:rsidR="002B71B2" w:rsidRDefault="002B71B2" w:rsidP="00902054">
      <w:pPr>
        <w:jc w:val="left"/>
        <w:rPr>
          <w:b/>
          <w:bCs/>
          <w:sz w:val="28"/>
          <w:szCs w:val="28"/>
        </w:rPr>
      </w:pPr>
    </w:p>
    <w:p w14:paraId="106D33F1" w14:textId="486E5089" w:rsidR="002B71B2" w:rsidRDefault="002B71B2" w:rsidP="00902054">
      <w:pPr>
        <w:jc w:val="left"/>
        <w:rPr>
          <w:b/>
          <w:bCs/>
          <w:sz w:val="28"/>
          <w:szCs w:val="28"/>
        </w:rPr>
      </w:pPr>
    </w:p>
    <w:p w14:paraId="4B146326" w14:textId="18E9A058" w:rsidR="002B71B2" w:rsidRDefault="002B71B2" w:rsidP="00902054">
      <w:pPr>
        <w:jc w:val="left"/>
        <w:rPr>
          <w:b/>
          <w:bCs/>
          <w:sz w:val="28"/>
          <w:szCs w:val="28"/>
        </w:rPr>
      </w:pPr>
      <w:r>
        <w:rPr>
          <w:b/>
          <w:bCs/>
          <w:sz w:val="28"/>
          <w:szCs w:val="28"/>
        </w:rPr>
        <w:lastRenderedPageBreak/>
        <w:t>3.6 E-R Diagram</w:t>
      </w:r>
    </w:p>
    <w:p w14:paraId="55B90F0F" w14:textId="37838A0B" w:rsidR="002B71B2" w:rsidRDefault="002B71B2" w:rsidP="00902054">
      <w:pPr>
        <w:jc w:val="left"/>
        <w:rPr>
          <w:b/>
          <w:bCs/>
          <w:sz w:val="28"/>
          <w:szCs w:val="28"/>
        </w:rPr>
      </w:pPr>
    </w:p>
    <w:p w14:paraId="4C53886F" w14:textId="3BA5EC42" w:rsidR="002B71B2" w:rsidRDefault="002B71B2" w:rsidP="00902054">
      <w:pPr>
        <w:jc w:val="left"/>
        <w:rPr>
          <w:b/>
          <w:bCs/>
          <w:sz w:val="28"/>
          <w:szCs w:val="28"/>
        </w:rPr>
      </w:pPr>
    </w:p>
    <w:p w14:paraId="676562F6" w14:textId="56232CD8" w:rsidR="002B71B2" w:rsidRDefault="002B71B2" w:rsidP="00902054">
      <w:pPr>
        <w:jc w:val="left"/>
        <w:rPr>
          <w:b/>
          <w:bCs/>
          <w:sz w:val="28"/>
          <w:szCs w:val="28"/>
        </w:rPr>
      </w:pPr>
      <w:r w:rsidRPr="002B71B2">
        <w:rPr>
          <w:b/>
          <w:bCs/>
          <w:noProof/>
          <w:sz w:val="28"/>
          <w:szCs w:val="28"/>
          <w:lang w:val="en-IN" w:eastAsia="en-IN"/>
        </w:rPr>
        <w:drawing>
          <wp:inline distT="0" distB="0" distL="0" distR="0" wp14:anchorId="359FF087" wp14:editId="5DB0791D">
            <wp:extent cx="5880100" cy="5430982"/>
            <wp:effectExtent l="0" t="0" r="0" b="0"/>
            <wp:docPr id="7"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906079" cy="5454977"/>
                    </a:xfrm>
                    <a:prstGeom prst="rect">
                      <a:avLst/>
                    </a:prstGeom>
                  </pic:spPr>
                </pic:pic>
              </a:graphicData>
            </a:graphic>
          </wp:inline>
        </w:drawing>
      </w:r>
    </w:p>
    <w:p w14:paraId="1E7C361C" w14:textId="330AABE6" w:rsidR="002B71B2" w:rsidRPr="002B71B2" w:rsidRDefault="002B71B2" w:rsidP="002B71B2">
      <w:pPr>
        <w:rPr>
          <w:sz w:val="28"/>
          <w:szCs w:val="28"/>
        </w:rPr>
      </w:pPr>
    </w:p>
    <w:p w14:paraId="3B7157AB" w14:textId="063D0F0B" w:rsidR="002B71B2" w:rsidRDefault="002B71B2" w:rsidP="002B71B2">
      <w:pPr>
        <w:rPr>
          <w:b/>
          <w:bCs/>
          <w:sz w:val="28"/>
          <w:szCs w:val="28"/>
        </w:rPr>
      </w:pPr>
    </w:p>
    <w:p w14:paraId="6F76DD41" w14:textId="77F41488" w:rsidR="002B71B2" w:rsidRDefault="002B71B2" w:rsidP="002B71B2">
      <w:pPr>
        <w:tabs>
          <w:tab w:val="left" w:pos="7833"/>
        </w:tabs>
        <w:rPr>
          <w:sz w:val="28"/>
          <w:szCs w:val="28"/>
        </w:rPr>
      </w:pPr>
      <w:r>
        <w:rPr>
          <w:sz w:val="28"/>
          <w:szCs w:val="28"/>
        </w:rPr>
        <w:tab/>
      </w:r>
    </w:p>
    <w:p w14:paraId="69C4AF1F" w14:textId="397F3312" w:rsidR="002B71B2" w:rsidRDefault="002B71B2" w:rsidP="002B71B2">
      <w:pPr>
        <w:tabs>
          <w:tab w:val="left" w:pos="7833"/>
        </w:tabs>
        <w:rPr>
          <w:sz w:val="28"/>
          <w:szCs w:val="28"/>
        </w:rPr>
      </w:pPr>
    </w:p>
    <w:p w14:paraId="656272EF" w14:textId="77777777" w:rsidR="0004033B" w:rsidRDefault="0004033B" w:rsidP="002B71B2">
      <w:pPr>
        <w:tabs>
          <w:tab w:val="left" w:pos="7833"/>
        </w:tabs>
        <w:rPr>
          <w:b/>
          <w:bCs/>
          <w:sz w:val="28"/>
          <w:szCs w:val="28"/>
        </w:rPr>
      </w:pPr>
    </w:p>
    <w:p w14:paraId="5FD70836" w14:textId="53B1C1BE" w:rsidR="002B71B2" w:rsidRDefault="002B71B2" w:rsidP="002B71B2">
      <w:pPr>
        <w:tabs>
          <w:tab w:val="left" w:pos="7833"/>
        </w:tabs>
        <w:rPr>
          <w:b/>
          <w:bCs/>
          <w:sz w:val="28"/>
          <w:szCs w:val="28"/>
        </w:rPr>
      </w:pPr>
      <w:r w:rsidRPr="002B71B2">
        <w:rPr>
          <w:b/>
          <w:bCs/>
          <w:sz w:val="28"/>
          <w:szCs w:val="28"/>
        </w:rPr>
        <w:t xml:space="preserve">3.7 Database </w:t>
      </w:r>
      <w:proofErr w:type="spellStart"/>
      <w:r w:rsidRPr="002B71B2">
        <w:rPr>
          <w:b/>
          <w:bCs/>
          <w:sz w:val="28"/>
          <w:szCs w:val="28"/>
        </w:rPr>
        <w:t>dasign</w:t>
      </w:r>
      <w:proofErr w:type="spellEnd"/>
    </w:p>
    <w:p w14:paraId="639E8719" w14:textId="77777777" w:rsidR="0004033B" w:rsidRDefault="0004033B" w:rsidP="002B71B2">
      <w:pPr>
        <w:tabs>
          <w:tab w:val="left" w:pos="7833"/>
        </w:tabs>
        <w:rPr>
          <w:b/>
          <w:bCs/>
          <w:sz w:val="28"/>
          <w:szCs w:val="28"/>
        </w:rPr>
      </w:pPr>
    </w:p>
    <w:p w14:paraId="7608F9DC" w14:textId="51667152" w:rsidR="002B71B2" w:rsidRDefault="002B71B2" w:rsidP="002B71B2">
      <w:pPr>
        <w:tabs>
          <w:tab w:val="left" w:pos="7833"/>
        </w:tabs>
        <w:rPr>
          <w:b/>
          <w:bCs/>
          <w:sz w:val="28"/>
          <w:szCs w:val="28"/>
        </w:rPr>
      </w:pPr>
    </w:p>
    <w:p w14:paraId="62162F21" w14:textId="0CE01DA8" w:rsidR="002B71B2" w:rsidRDefault="0004033B" w:rsidP="002B71B2">
      <w:pPr>
        <w:tabs>
          <w:tab w:val="left" w:pos="7833"/>
        </w:tabs>
        <w:rPr>
          <w:b/>
          <w:bCs/>
          <w:noProof/>
          <w:sz w:val="28"/>
          <w:szCs w:val="28"/>
        </w:rPr>
      </w:pPr>
      <w:r>
        <w:rPr>
          <w:b/>
          <w:bCs/>
          <w:noProof/>
          <w:sz w:val="28"/>
          <w:szCs w:val="28"/>
          <w:lang w:val="en-IN" w:eastAsia="en-IN"/>
        </w:rPr>
        <w:drawing>
          <wp:inline distT="0" distB="0" distL="0" distR="0" wp14:anchorId="6C48FA47" wp14:editId="1EFA655A">
            <wp:extent cx="5811520" cy="457856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5835880" cy="4597756"/>
                    </a:xfrm>
                    <a:prstGeom prst="rect">
                      <a:avLst/>
                    </a:prstGeom>
                  </pic:spPr>
                </pic:pic>
              </a:graphicData>
            </a:graphic>
          </wp:inline>
        </w:drawing>
      </w:r>
    </w:p>
    <w:p w14:paraId="0CDE7FEA" w14:textId="4EDDEB3B" w:rsidR="0004033B" w:rsidRPr="0004033B" w:rsidRDefault="0004033B" w:rsidP="0004033B">
      <w:pPr>
        <w:rPr>
          <w:sz w:val="28"/>
          <w:szCs w:val="28"/>
        </w:rPr>
      </w:pPr>
    </w:p>
    <w:p w14:paraId="32960B41" w14:textId="413A87C4" w:rsidR="0004033B" w:rsidRPr="0004033B" w:rsidRDefault="0004033B" w:rsidP="0004033B">
      <w:pPr>
        <w:rPr>
          <w:sz w:val="28"/>
          <w:szCs w:val="28"/>
        </w:rPr>
      </w:pPr>
    </w:p>
    <w:p w14:paraId="7D774B28" w14:textId="648B3F61" w:rsidR="0004033B" w:rsidRDefault="0004033B" w:rsidP="0004033B">
      <w:pPr>
        <w:rPr>
          <w:b/>
          <w:bCs/>
          <w:noProof/>
          <w:sz w:val="28"/>
          <w:szCs w:val="28"/>
        </w:rPr>
      </w:pPr>
    </w:p>
    <w:p w14:paraId="4D0B6433" w14:textId="7DE99E9F" w:rsidR="0004033B" w:rsidRDefault="0004033B" w:rsidP="0004033B">
      <w:pPr>
        <w:tabs>
          <w:tab w:val="left" w:pos="7222"/>
        </w:tabs>
        <w:rPr>
          <w:sz w:val="28"/>
          <w:szCs w:val="28"/>
        </w:rPr>
      </w:pPr>
      <w:r>
        <w:rPr>
          <w:sz w:val="28"/>
          <w:szCs w:val="28"/>
        </w:rPr>
        <w:tab/>
      </w:r>
    </w:p>
    <w:p w14:paraId="06772B82" w14:textId="24CCC384" w:rsidR="0004033B" w:rsidRDefault="0004033B" w:rsidP="0004033B">
      <w:pPr>
        <w:tabs>
          <w:tab w:val="left" w:pos="7222"/>
        </w:tabs>
        <w:rPr>
          <w:sz w:val="28"/>
          <w:szCs w:val="28"/>
        </w:rPr>
      </w:pPr>
    </w:p>
    <w:p w14:paraId="5E7555A6" w14:textId="77777777" w:rsidR="0004033B" w:rsidRPr="0004033B" w:rsidRDefault="0004033B" w:rsidP="0004033B">
      <w:pPr>
        <w:tabs>
          <w:tab w:val="left" w:pos="7222"/>
        </w:tabs>
        <w:rPr>
          <w:sz w:val="28"/>
          <w:szCs w:val="28"/>
        </w:rPr>
      </w:pPr>
    </w:p>
    <w:sectPr w:rsidR="0004033B" w:rsidRPr="0004033B" w:rsidSect="00B4016F">
      <w:footerReference w:type="default" r:id="rId15"/>
      <w:pgSz w:w="12240" w:h="15840"/>
      <w:pgMar w:top="1440" w:right="1440" w:bottom="1440" w:left="2160" w:header="720" w:footer="720" w:gutter="0"/>
      <w:pgNumType w:fmt="lowerRoman"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951DC1" w14:textId="77777777" w:rsidR="00474770" w:rsidRDefault="00474770" w:rsidP="00FE6A35">
      <w:pPr>
        <w:spacing w:after="0" w:line="240" w:lineRule="auto"/>
      </w:pPr>
      <w:r>
        <w:separator/>
      </w:r>
    </w:p>
  </w:endnote>
  <w:endnote w:type="continuationSeparator" w:id="0">
    <w:p w14:paraId="740A2D72" w14:textId="77777777" w:rsidR="00474770" w:rsidRDefault="00474770" w:rsidP="00FE6A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86053"/>
      <w:docPartObj>
        <w:docPartGallery w:val="Page Numbers (Bottom of Page)"/>
        <w:docPartUnique/>
      </w:docPartObj>
    </w:sdtPr>
    <w:sdtEndPr/>
    <w:sdtContent>
      <w:p w14:paraId="6762E774" w14:textId="77777777" w:rsidR="00B8708F" w:rsidRDefault="00B8708F">
        <w:pPr>
          <w:pStyle w:val="Footer"/>
          <w:jc w:val="right"/>
        </w:pPr>
        <w:r>
          <w:rPr>
            <w:noProof/>
          </w:rPr>
          <w:fldChar w:fldCharType="begin"/>
        </w:r>
        <w:r>
          <w:rPr>
            <w:noProof/>
          </w:rPr>
          <w:instrText xml:space="preserve"> PAGE   \* MERGEFORMAT </w:instrText>
        </w:r>
        <w:r>
          <w:rPr>
            <w:noProof/>
          </w:rPr>
          <w:fldChar w:fldCharType="separate"/>
        </w:r>
        <w:r w:rsidR="00023CDC">
          <w:rPr>
            <w:noProof/>
          </w:rPr>
          <w:t>xviii</w:t>
        </w:r>
        <w:r>
          <w:rPr>
            <w:noProof/>
          </w:rPr>
          <w:fldChar w:fldCharType="end"/>
        </w:r>
      </w:p>
    </w:sdtContent>
  </w:sdt>
  <w:p w14:paraId="58562D33" w14:textId="77777777" w:rsidR="00B8708F" w:rsidRDefault="00B870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AEAB4B" w14:textId="77777777" w:rsidR="00474770" w:rsidRDefault="00474770" w:rsidP="00FE6A35">
      <w:pPr>
        <w:spacing w:after="0" w:line="240" w:lineRule="auto"/>
      </w:pPr>
      <w:r>
        <w:separator/>
      </w:r>
    </w:p>
  </w:footnote>
  <w:footnote w:type="continuationSeparator" w:id="0">
    <w:p w14:paraId="79D17955" w14:textId="77777777" w:rsidR="00474770" w:rsidRDefault="00474770" w:rsidP="00FE6A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F4FE7"/>
    <w:multiLevelType w:val="multilevel"/>
    <w:tmpl w:val="0CB006C4"/>
    <w:lvl w:ilvl="0">
      <w:start w:val="1"/>
      <w:numFmt w:val="decimal"/>
      <w:lvlText w:val="%1"/>
      <w:lvlJc w:val="left"/>
      <w:pPr>
        <w:ind w:left="420" w:hanging="420"/>
      </w:pPr>
      <w:rPr>
        <w:rFonts w:cs="Times New Roman" w:hint="default"/>
        <w:b/>
        <w:sz w:val="28"/>
      </w:rPr>
    </w:lvl>
    <w:lvl w:ilvl="1">
      <w:start w:val="1"/>
      <w:numFmt w:val="decimal"/>
      <w:lvlText w:val="%1.%2"/>
      <w:lvlJc w:val="left"/>
      <w:pPr>
        <w:ind w:left="-300" w:hanging="420"/>
      </w:pPr>
      <w:rPr>
        <w:rFonts w:cs="Times New Roman" w:hint="default"/>
        <w:b/>
        <w:sz w:val="28"/>
      </w:rPr>
    </w:lvl>
    <w:lvl w:ilvl="2">
      <w:start w:val="1"/>
      <w:numFmt w:val="decimal"/>
      <w:lvlText w:val="%1.%2.%3"/>
      <w:lvlJc w:val="left"/>
      <w:pPr>
        <w:ind w:left="-720" w:hanging="720"/>
      </w:pPr>
      <w:rPr>
        <w:rFonts w:cs="Times New Roman" w:hint="default"/>
        <w:b/>
        <w:sz w:val="28"/>
      </w:rPr>
    </w:lvl>
    <w:lvl w:ilvl="3">
      <w:start w:val="1"/>
      <w:numFmt w:val="decimal"/>
      <w:lvlText w:val="%1.%2.%3.%4"/>
      <w:lvlJc w:val="left"/>
      <w:pPr>
        <w:ind w:left="-1440" w:hanging="720"/>
      </w:pPr>
      <w:rPr>
        <w:rFonts w:cs="Times New Roman" w:hint="default"/>
        <w:b/>
        <w:sz w:val="28"/>
      </w:rPr>
    </w:lvl>
    <w:lvl w:ilvl="4">
      <w:start w:val="1"/>
      <w:numFmt w:val="decimal"/>
      <w:lvlText w:val="%1.%2.%3.%4.%5"/>
      <w:lvlJc w:val="left"/>
      <w:pPr>
        <w:ind w:left="-1800" w:hanging="1080"/>
      </w:pPr>
      <w:rPr>
        <w:rFonts w:cs="Times New Roman" w:hint="default"/>
        <w:b/>
        <w:sz w:val="28"/>
      </w:rPr>
    </w:lvl>
    <w:lvl w:ilvl="5">
      <w:start w:val="1"/>
      <w:numFmt w:val="decimal"/>
      <w:lvlText w:val="%1.%2.%3.%4.%5.%6"/>
      <w:lvlJc w:val="left"/>
      <w:pPr>
        <w:ind w:left="-2520" w:hanging="1080"/>
      </w:pPr>
      <w:rPr>
        <w:rFonts w:cs="Times New Roman" w:hint="default"/>
        <w:b/>
        <w:sz w:val="28"/>
      </w:rPr>
    </w:lvl>
    <w:lvl w:ilvl="6">
      <w:start w:val="1"/>
      <w:numFmt w:val="decimal"/>
      <w:lvlText w:val="%1.%2.%3.%4.%5.%6.%7"/>
      <w:lvlJc w:val="left"/>
      <w:pPr>
        <w:ind w:left="-2880" w:hanging="1440"/>
      </w:pPr>
      <w:rPr>
        <w:rFonts w:cs="Times New Roman" w:hint="default"/>
        <w:b/>
        <w:sz w:val="28"/>
      </w:rPr>
    </w:lvl>
    <w:lvl w:ilvl="7">
      <w:start w:val="1"/>
      <w:numFmt w:val="decimal"/>
      <w:lvlText w:val="%1.%2.%3.%4.%5.%6.%7.%8"/>
      <w:lvlJc w:val="left"/>
      <w:pPr>
        <w:ind w:left="-3600" w:hanging="1440"/>
      </w:pPr>
      <w:rPr>
        <w:rFonts w:cs="Times New Roman" w:hint="default"/>
        <w:b/>
        <w:sz w:val="28"/>
      </w:rPr>
    </w:lvl>
    <w:lvl w:ilvl="8">
      <w:start w:val="1"/>
      <w:numFmt w:val="decimal"/>
      <w:lvlText w:val="%1.%2.%3.%4.%5.%6.%7.%8.%9"/>
      <w:lvlJc w:val="left"/>
      <w:pPr>
        <w:ind w:left="-3960" w:hanging="1800"/>
      </w:pPr>
      <w:rPr>
        <w:rFonts w:cs="Times New Roman" w:hint="default"/>
        <w:b/>
        <w:sz w:val="28"/>
      </w:rPr>
    </w:lvl>
  </w:abstractNum>
  <w:abstractNum w:abstractNumId="1">
    <w:nsid w:val="14996237"/>
    <w:multiLevelType w:val="hybridMultilevel"/>
    <w:tmpl w:val="55DE767E"/>
    <w:lvl w:ilvl="0" w:tplc="32A8A344">
      <w:start w:val="1"/>
      <w:numFmt w:val="decimal"/>
      <w:lvlText w:val="%1)"/>
      <w:lvlJc w:val="left"/>
      <w:pPr>
        <w:tabs>
          <w:tab w:val="num" w:pos="720"/>
        </w:tabs>
        <w:ind w:left="720" w:hanging="360"/>
      </w:pPr>
    </w:lvl>
    <w:lvl w:ilvl="1" w:tplc="F3D28018" w:tentative="1">
      <w:start w:val="1"/>
      <w:numFmt w:val="decimal"/>
      <w:lvlText w:val="%2)"/>
      <w:lvlJc w:val="left"/>
      <w:pPr>
        <w:tabs>
          <w:tab w:val="num" w:pos="1440"/>
        </w:tabs>
        <w:ind w:left="1440" w:hanging="360"/>
      </w:pPr>
    </w:lvl>
    <w:lvl w:ilvl="2" w:tplc="B1569C26" w:tentative="1">
      <w:start w:val="1"/>
      <w:numFmt w:val="decimal"/>
      <w:lvlText w:val="%3)"/>
      <w:lvlJc w:val="left"/>
      <w:pPr>
        <w:tabs>
          <w:tab w:val="num" w:pos="2160"/>
        </w:tabs>
        <w:ind w:left="2160" w:hanging="360"/>
      </w:pPr>
    </w:lvl>
    <w:lvl w:ilvl="3" w:tplc="E866597A" w:tentative="1">
      <w:start w:val="1"/>
      <w:numFmt w:val="decimal"/>
      <w:lvlText w:val="%4)"/>
      <w:lvlJc w:val="left"/>
      <w:pPr>
        <w:tabs>
          <w:tab w:val="num" w:pos="2880"/>
        </w:tabs>
        <w:ind w:left="2880" w:hanging="360"/>
      </w:pPr>
    </w:lvl>
    <w:lvl w:ilvl="4" w:tplc="1AEAEFD2" w:tentative="1">
      <w:start w:val="1"/>
      <w:numFmt w:val="decimal"/>
      <w:lvlText w:val="%5)"/>
      <w:lvlJc w:val="left"/>
      <w:pPr>
        <w:tabs>
          <w:tab w:val="num" w:pos="3600"/>
        </w:tabs>
        <w:ind w:left="3600" w:hanging="360"/>
      </w:pPr>
    </w:lvl>
    <w:lvl w:ilvl="5" w:tplc="0B647D3E" w:tentative="1">
      <w:start w:val="1"/>
      <w:numFmt w:val="decimal"/>
      <w:lvlText w:val="%6)"/>
      <w:lvlJc w:val="left"/>
      <w:pPr>
        <w:tabs>
          <w:tab w:val="num" w:pos="4320"/>
        </w:tabs>
        <w:ind w:left="4320" w:hanging="360"/>
      </w:pPr>
    </w:lvl>
    <w:lvl w:ilvl="6" w:tplc="1D84B7EA" w:tentative="1">
      <w:start w:val="1"/>
      <w:numFmt w:val="decimal"/>
      <w:lvlText w:val="%7)"/>
      <w:lvlJc w:val="left"/>
      <w:pPr>
        <w:tabs>
          <w:tab w:val="num" w:pos="5040"/>
        </w:tabs>
        <w:ind w:left="5040" w:hanging="360"/>
      </w:pPr>
    </w:lvl>
    <w:lvl w:ilvl="7" w:tplc="27F8D3D2" w:tentative="1">
      <w:start w:val="1"/>
      <w:numFmt w:val="decimal"/>
      <w:lvlText w:val="%8)"/>
      <w:lvlJc w:val="left"/>
      <w:pPr>
        <w:tabs>
          <w:tab w:val="num" w:pos="5760"/>
        </w:tabs>
        <w:ind w:left="5760" w:hanging="360"/>
      </w:pPr>
    </w:lvl>
    <w:lvl w:ilvl="8" w:tplc="A8045642" w:tentative="1">
      <w:start w:val="1"/>
      <w:numFmt w:val="decimal"/>
      <w:lvlText w:val="%9)"/>
      <w:lvlJc w:val="left"/>
      <w:pPr>
        <w:tabs>
          <w:tab w:val="num" w:pos="6480"/>
        </w:tabs>
        <w:ind w:left="6480" w:hanging="360"/>
      </w:pPr>
    </w:lvl>
  </w:abstractNum>
  <w:abstractNum w:abstractNumId="2">
    <w:nsid w:val="19EF27D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1B5D0070"/>
    <w:multiLevelType w:val="multilevel"/>
    <w:tmpl w:val="0CB006C4"/>
    <w:lvl w:ilvl="0">
      <w:start w:val="1"/>
      <w:numFmt w:val="decimal"/>
      <w:lvlText w:val="%1"/>
      <w:lvlJc w:val="left"/>
      <w:pPr>
        <w:ind w:left="420" w:hanging="420"/>
      </w:pPr>
      <w:rPr>
        <w:rFonts w:cs="Times New Roman" w:hint="default"/>
        <w:b/>
        <w:sz w:val="28"/>
      </w:rPr>
    </w:lvl>
    <w:lvl w:ilvl="1">
      <w:start w:val="1"/>
      <w:numFmt w:val="decimal"/>
      <w:lvlText w:val="%1.%2"/>
      <w:lvlJc w:val="left"/>
      <w:pPr>
        <w:ind w:left="-300" w:hanging="420"/>
      </w:pPr>
      <w:rPr>
        <w:rFonts w:cs="Times New Roman" w:hint="default"/>
        <w:b/>
        <w:sz w:val="28"/>
      </w:rPr>
    </w:lvl>
    <w:lvl w:ilvl="2">
      <w:start w:val="1"/>
      <w:numFmt w:val="decimal"/>
      <w:lvlText w:val="%1.%2.%3"/>
      <w:lvlJc w:val="left"/>
      <w:pPr>
        <w:ind w:left="-720" w:hanging="720"/>
      </w:pPr>
      <w:rPr>
        <w:rFonts w:cs="Times New Roman" w:hint="default"/>
        <w:b/>
        <w:sz w:val="28"/>
      </w:rPr>
    </w:lvl>
    <w:lvl w:ilvl="3">
      <w:start w:val="1"/>
      <w:numFmt w:val="decimal"/>
      <w:lvlText w:val="%1.%2.%3.%4"/>
      <w:lvlJc w:val="left"/>
      <w:pPr>
        <w:ind w:left="-1440" w:hanging="720"/>
      </w:pPr>
      <w:rPr>
        <w:rFonts w:cs="Times New Roman" w:hint="default"/>
        <w:b/>
        <w:sz w:val="28"/>
      </w:rPr>
    </w:lvl>
    <w:lvl w:ilvl="4">
      <w:start w:val="1"/>
      <w:numFmt w:val="decimal"/>
      <w:lvlText w:val="%1.%2.%3.%4.%5"/>
      <w:lvlJc w:val="left"/>
      <w:pPr>
        <w:ind w:left="-1800" w:hanging="1080"/>
      </w:pPr>
      <w:rPr>
        <w:rFonts w:cs="Times New Roman" w:hint="default"/>
        <w:b/>
        <w:sz w:val="28"/>
      </w:rPr>
    </w:lvl>
    <w:lvl w:ilvl="5">
      <w:start w:val="1"/>
      <w:numFmt w:val="decimal"/>
      <w:lvlText w:val="%1.%2.%3.%4.%5.%6"/>
      <w:lvlJc w:val="left"/>
      <w:pPr>
        <w:ind w:left="-2520" w:hanging="1080"/>
      </w:pPr>
      <w:rPr>
        <w:rFonts w:cs="Times New Roman" w:hint="default"/>
        <w:b/>
        <w:sz w:val="28"/>
      </w:rPr>
    </w:lvl>
    <w:lvl w:ilvl="6">
      <w:start w:val="1"/>
      <w:numFmt w:val="decimal"/>
      <w:lvlText w:val="%1.%2.%3.%4.%5.%6.%7"/>
      <w:lvlJc w:val="left"/>
      <w:pPr>
        <w:ind w:left="-2880" w:hanging="1440"/>
      </w:pPr>
      <w:rPr>
        <w:rFonts w:cs="Times New Roman" w:hint="default"/>
        <w:b/>
        <w:sz w:val="28"/>
      </w:rPr>
    </w:lvl>
    <w:lvl w:ilvl="7">
      <w:start w:val="1"/>
      <w:numFmt w:val="decimal"/>
      <w:lvlText w:val="%1.%2.%3.%4.%5.%6.%7.%8"/>
      <w:lvlJc w:val="left"/>
      <w:pPr>
        <w:ind w:left="-3600" w:hanging="1440"/>
      </w:pPr>
      <w:rPr>
        <w:rFonts w:cs="Times New Roman" w:hint="default"/>
        <w:b/>
        <w:sz w:val="28"/>
      </w:rPr>
    </w:lvl>
    <w:lvl w:ilvl="8">
      <w:start w:val="1"/>
      <w:numFmt w:val="decimal"/>
      <w:lvlText w:val="%1.%2.%3.%4.%5.%6.%7.%8.%9"/>
      <w:lvlJc w:val="left"/>
      <w:pPr>
        <w:ind w:left="-3960" w:hanging="1800"/>
      </w:pPr>
      <w:rPr>
        <w:rFonts w:cs="Times New Roman" w:hint="default"/>
        <w:b/>
        <w:sz w:val="28"/>
      </w:rPr>
    </w:lvl>
  </w:abstractNum>
  <w:abstractNum w:abstractNumId="4">
    <w:nsid w:val="235F202F"/>
    <w:multiLevelType w:val="multilevel"/>
    <w:tmpl w:val="FEFA8B76"/>
    <w:lvl w:ilvl="0">
      <w:start w:val="1"/>
      <w:numFmt w:val="decimal"/>
      <w:pStyle w:val="Algo"/>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38B94370"/>
    <w:multiLevelType w:val="multilevel"/>
    <w:tmpl w:val="0CB006C4"/>
    <w:lvl w:ilvl="0">
      <w:start w:val="1"/>
      <w:numFmt w:val="decimal"/>
      <w:lvlText w:val="%1"/>
      <w:lvlJc w:val="left"/>
      <w:pPr>
        <w:ind w:left="420" w:hanging="420"/>
      </w:pPr>
      <w:rPr>
        <w:rFonts w:cs="Times New Roman" w:hint="default"/>
        <w:b/>
        <w:sz w:val="28"/>
      </w:rPr>
    </w:lvl>
    <w:lvl w:ilvl="1">
      <w:start w:val="1"/>
      <w:numFmt w:val="decimal"/>
      <w:lvlText w:val="%1.%2"/>
      <w:lvlJc w:val="left"/>
      <w:pPr>
        <w:ind w:left="-300" w:hanging="420"/>
      </w:pPr>
      <w:rPr>
        <w:rFonts w:cs="Times New Roman" w:hint="default"/>
        <w:b/>
        <w:sz w:val="28"/>
      </w:rPr>
    </w:lvl>
    <w:lvl w:ilvl="2">
      <w:start w:val="1"/>
      <w:numFmt w:val="decimal"/>
      <w:lvlText w:val="%1.%2.%3"/>
      <w:lvlJc w:val="left"/>
      <w:pPr>
        <w:ind w:left="-720" w:hanging="720"/>
      </w:pPr>
      <w:rPr>
        <w:rFonts w:cs="Times New Roman" w:hint="default"/>
        <w:b/>
        <w:sz w:val="28"/>
      </w:rPr>
    </w:lvl>
    <w:lvl w:ilvl="3">
      <w:start w:val="1"/>
      <w:numFmt w:val="decimal"/>
      <w:lvlText w:val="%1.%2.%3.%4"/>
      <w:lvlJc w:val="left"/>
      <w:pPr>
        <w:ind w:left="-1440" w:hanging="720"/>
      </w:pPr>
      <w:rPr>
        <w:rFonts w:cs="Times New Roman" w:hint="default"/>
        <w:b/>
        <w:sz w:val="28"/>
      </w:rPr>
    </w:lvl>
    <w:lvl w:ilvl="4">
      <w:start w:val="1"/>
      <w:numFmt w:val="decimal"/>
      <w:lvlText w:val="%1.%2.%3.%4.%5"/>
      <w:lvlJc w:val="left"/>
      <w:pPr>
        <w:ind w:left="-1800" w:hanging="1080"/>
      </w:pPr>
      <w:rPr>
        <w:rFonts w:cs="Times New Roman" w:hint="default"/>
        <w:b/>
        <w:sz w:val="28"/>
      </w:rPr>
    </w:lvl>
    <w:lvl w:ilvl="5">
      <w:start w:val="1"/>
      <w:numFmt w:val="decimal"/>
      <w:lvlText w:val="%1.%2.%3.%4.%5.%6"/>
      <w:lvlJc w:val="left"/>
      <w:pPr>
        <w:ind w:left="-2520" w:hanging="1080"/>
      </w:pPr>
      <w:rPr>
        <w:rFonts w:cs="Times New Roman" w:hint="default"/>
        <w:b/>
        <w:sz w:val="28"/>
      </w:rPr>
    </w:lvl>
    <w:lvl w:ilvl="6">
      <w:start w:val="1"/>
      <w:numFmt w:val="decimal"/>
      <w:lvlText w:val="%1.%2.%3.%4.%5.%6.%7"/>
      <w:lvlJc w:val="left"/>
      <w:pPr>
        <w:ind w:left="-2880" w:hanging="1440"/>
      </w:pPr>
      <w:rPr>
        <w:rFonts w:cs="Times New Roman" w:hint="default"/>
        <w:b/>
        <w:sz w:val="28"/>
      </w:rPr>
    </w:lvl>
    <w:lvl w:ilvl="7">
      <w:start w:val="1"/>
      <w:numFmt w:val="decimal"/>
      <w:lvlText w:val="%1.%2.%3.%4.%5.%6.%7.%8"/>
      <w:lvlJc w:val="left"/>
      <w:pPr>
        <w:ind w:left="-3600" w:hanging="1440"/>
      </w:pPr>
      <w:rPr>
        <w:rFonts w:cs="Times New Roman" w:hint="default"/>
        <w:b/>
        <w:sz w:val="28"/>
      </w:rPr>
    </w:lvl>
    <w:lvl w:ilvl="8">
      <w:start w:val="1"/>
      <w:numFmt w:val="decimal"/>
      <w:lvlText w:val="%1.%2.%3.%4.%5.%6.%7.%8.%9"/>
      <w:lvlJc w:val="left"/>
      <w:pPr>
        <w:ind w:left="-3960" w:hanging="1800"/>
      </w:pPr>
      <w:rPr>
        <w:rFonts w:cs="Times New Roman" w:hint="default"/>
        <w:b/>
        <w:sz w:val="28"/>
      </w:rPr>
    </w:lvl>
  </w:abstractNum>
  <w:abstractNum w:abstractNumId="6">
    <w:nsid w:val="40C80A53"/>
    <w:multiLevelType w:val="hybridMultilevel"/>
    <w:tmpl w:val="910C1A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1EB1FB5"/>
    <w:multiLevelType w:val="hybridMultilevel"/>
    <w:tmpl w:val="4080BA7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76D76E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526A75A8"/>
    <w:multiLevelType w:val="hybridMultilevel"/>
    <w:tmpl w:val="10AE5662"/>
    <w:lvl w:ilvl="0" w:tplc="517676A4">
      <w:start w:val="1"/>
      <w:numFmt w:val="decimal"/>
      <w:lvlText w:val="%1)"/>
      <w:lvlJc w:val="left"/>
      <w:pPr>
        <w:tabs>
          <w:tab w:val="num" w:pos="720"/>
        </w:tabs>
        <w:ind w:left="720" w:hanging="360"/>
      </w:pPr>
    </w:lvl>
    <w:lvl w:ilvl="1" w:tplc="0836520C" w:tentative="1">
      <w:start w:val="1"/>
      <w:numFmt w:val="decimal"/>
      <w:lvlText w:val="%2)"/>
      <w:lvlJc w:val="left"/>
      <w:pPr>
        <w:tabs>
          <w:tab w:val="num" w:pos="1440"/>
        </w:tabs>
        <w:ind w:left="1440" w:hanging="360"/>
      </w:pPr>
    </w:lvl>
    <w:lvl w:ilvl="2" w:tplc="15863948" w:tentative="1">
      <w:start w:val="1"/>
      <w:numFmt w:val="decimal"/>
      <w:lvlText w:val="%3)"/>
      <w:lvlJc w:val="left"/>
      <w:pPr>
        <w:tabs>
          <w:tab w:val="num" w:pos="2160"/>
        </w:tabs>
        <w:ind w:left="2160" w:hanging="360"/>
      </w:pPr>
    </w:lvl>
    <w:lvl w:ilvl="3" w:tplc="DA8E07EE" w:tentative="1">
      <w:start w:val="1"/>
      <w:numFmt w:val="decimal"/>
      <w:lvlText w:val="%4)"/>
      <w:lvlJc w:val="left"/>
      <w:pPr>
        <w:tabs>
          <w:tab w:val="num" w:pos="2880"/>
        </w:tabs>
        <w:ind w:left="2880" w:hanging="360"/>
      </w:pPr>
    </w:lvl>
    <w:lvl w:ilvl="4" w:tplc="99AC017E" w:tentative="1">
      <w:start w:val="1"/>
      <w:numFmt w:val="decimal"/>
      <w:lvlText w:val="%5)"/>
      <w:lvlJc w:val="left"/>
      <w:pPr>
        <w:tabs>
          <w:tab w:val="num" w:pos="3600"/>
        </w:tabs>
        <w:ind w:left="3600" w:hanging="360"/>
      </w:pPr>
    </w:lvl>
    <w:lvl w:ilvl="5" w:tplc="B0066C32" w:tentative="1">
      <w:start w:val="1"/>
      <w:numFmt w:val="decimal"/>
      <w:lvlText w:val="%6)"/>
      <w:lvlJc w:val="left"/>
      <w:pPr>
        <w:tabs>
          <w:tab w:val="num" w:pos="4320"/>
        </w:tabs>
        <w:ind w:left="4320" w:hanging="360"/>
      </w:pPr>
    </w:lvl>
    <w:lvl w:ilvl="6" w:tplc="4BEAA6D2" w:tentative="1">
      <w:start w:val="1"/>
      <w:numFmt w:val="decimal"/>
      <w:lvlText w:val="%7)"/>
      <w:lvlJc w:val="left"/>
      <w:pPr>
        <w:tabs>
          <w:tab w:val="num" w:pos="5040"/>
        </w:tabs>
        <w:ind w:left="5040" w:hanging="360"/>
      </w:pPr>
    </w:lvl>
    <w:lvl w:ilvl="7" w:tplc="50D8EF06" w:tentative="1">
      <w:start w:val="1"/>
      <w:numFmt w:val="decimal"/>
      <w:lvlText w:val="%8)"/>
      <w:lvlJc w:val="left"/>
      <w:pPr>
        <w:tabs>
          <w:tab w:val="num" w:pos="5760"/>
        </w:tabs>
        <w:ind w:left="5760" w:hanging="360"/>
      </w:pPr>
    </w:lvl>
    <w:lvl w:ilvl="8" w:tplc="66763B94" w:tentative="1">
      <w:start w:val="1"/>
      <w:numFmt w:val="decimal"/>
      <w:lvlText w:val="%9)"/>
      <w:lvlJc w:val="left"/>
      <w:pPr>
        <w:tabs>
          <w:tab w:val="num" w:pos="6480"/>
        </w:tabs>
        <w:ind w:left="6480" w:hanging="360"/>
      </w:pPr>
    </w:lvl>
  </w:abstractNum>
  <w:abstractNum w:abstractNumId="10">
    <w:nsid w:val="5292667E"/>
    <w:multiLevelType w:val="multilevel"/>
    <w:tmpl w:val="D402F1AA"/>
    <w:lvl w:ilvl="0">
      <w:start w:val="3"/>
      <w:numFmt w:val="decimal"/>
      <w:lvlText w:val="%1"/>
      <w:lvlJc w:val="left"/>
      <w:pPr>
        <w:ind w:left="720" w:hanging="360"/>
      </w:pPr>
      <w:rPr>
        <w:rFonts w:hint="default"/>
      </w:rPr>
    </w:lvl>
    <w:lvl w:ilvl="1">
      <w:start w:val="1"/>
      <w:numFmt w:val="decimal"/>
      <w:isLgl/>
      <w:lvlText w:val="%1.%2"/>
      <w:lvlJc w:val="left"/>
      <w:pPr>
        <w:ind w:left="756" w:hanging="360"/>
      </w:pPr>
      <w:rPr>
        <w:rFonts w:hint="default"/>
      </w:rPr>
    </w:lvl>
    <w:lvl w:ilvl="2">
      <w:start w:val="1"/>
      <w:numFmt w:val="decimal"/>
      <w:isLgl/>
      <w:lvlText w:val="%1.%2.%3"/>
      <w:lvlJc w:val="left"/>
      <w:pPr>
        <w:ind w:left="1152" w:hanging="720"/>
      </w:pPr>
      <w:rPr>
        <w:rFonts w:hint="default"/>
      </w:rPr>
    </w:lvl>
    <w:lvl w:ilvl="3">
      <w:start w:val="1"/>
      <w:numFmt w:val="decimal"/>
      <w:isLgl/>
      <w:lvlText w:val="%1.%2.%3.%4"/>
      <w:lvlJc w:val="left"/>
      <w:pPr>
        <w:ind w:left="1188" w:hanging="720"/>
      </w:pPr>
      <w:rPr>
        <w:rFonts w:hint="default"/>
      </w:rPr>
    </w:lvl>
    <w:lvl w:ilvl="4">
      <w:start w:val="1"/>
      <w:numFmt w:val="decimal"/>
      <w:isLgl/>
      <w:lvlText w:val="%1.%2.%3.%4.%5"/>
      <w:lvlJc w:val="left"/>
      <w:pPr>
        <w:ind w:left="1584"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2016" w:hanging="1440"/>
      </w:pPr>
      <w:rPr>
        <w:rFonts w:hint="default"/>
      </w:rPr>
    </w:lvl>
    <w:lvl w:ilvl="7">
      <w:start w:val="1"/>
      <w:numFmt w:val="decimal"/>
      <w:isLgl/>
      <w:lvlText w:val="%1.%2.%3.%4.%5.%6.%7.%8"/>
      <w:lvlJc w:val="left"/>
      <w:pPr>
        <w:ind w:left="2052" w:hanging="1440"/>
      </w:pPr>
      <w:rPr>
        <w:rFonts w:hint="default"/>
      </w:rPr>
    </w:lvl>
    <w:lvl w:ilvl="8">
      <w:start w:val="1"/>
      <w:numFmt w:val="decimal"/>
      <w:isLgl/>
      <w:lvlText w:val="%1.%2.%3.%4.%5.%6.%7.%8.%9"/>
      <w:lvlJc w:val="left"/>
      <w:pPr>
        <w:ind w:left="2448" w:hanging="1800"/>
      </w:pPr>
      <w:rPr>
        <w:rFonts w:hint="default"/>
      </w:rPr>
    </w:lvl>
  </w:abstractNum>
  <w:abstractNum w:abstractNumId="11">
    <w:nsid w:val="562C2D83"/>
    <w:multiLevelType w:val="hybridMultilevel"/>
    <w:tmpl w:val="63A41F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69905FE"/>
    <w:multiLevelType w:val="hybridMultilevel"/>
    <w:tmpl w:val="460228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D6C38C9"/>
    <w:multiLevelType w:val="hybridMultilevel"/>
    <w:tmpl w:val="808C226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0DC1470"/>
    <w:multiLevelType w:val="multilevel"/>
    <w:tmpl w:val="4F840A5E"/>
    <w:lvl w:ilvl="0">
      <w:start w:val="1"/>
      <w:numFmt w:val="decimal"/>
      <w:pStyle w:val="Heading1"/>
      <w:suff w:val="space"/>
      <w:lvlText w:val="Chapter %1"/>
      <w:lvlJc w:val="left"/>
      <w:pPr>
        <w:ind w:left="0" w:firstLine="0"/>
      </w:pPr>
      <w:rPr>
        <w:rFonts w:hint="default"/>
        <w:sz w:val="36"/>
        <w:szCs w:val="36"/>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none"/>
      <w:pStyle w:val="Heading5"/>
      <w:suff w:val="space"/>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5">
    <w:nsid w:val="68E447AE"/>
    <w:multiLevelType w:val="multilevel"/>
    <w:tmpl w:val="29400522"/>
    <w:lvl w:ilvl="0">
      <w:start w:val="3"/>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nsid w:val="74CA4D0F"/>
    <w:multiLevelType w:val="multilevel"/>
    <w:tmpl w:val="1C565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58840FD"/>
    <w:multiLevelType w:val="hybridMultilevel"/>
    <w:tmpl w:val="BFD4BF66"/>
    <w:lvl w:ilvl="0" w:tplc="F4F2A94A">
      <w:start w:val="1"/>
      <w:numFmt w:val="lowerLetter"/>
      <w:pStyle w:val="ListParagraph"/>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17"/>
  </w:num>
  <w:num w:numId="5">
    <w:abstractNumId w:val="8"/>
  </w:num>
  <w:num w:numId="6">
    <w:abstractNumId w:val="4"/>
  </w:num>
  <w:num w:numId="7">
    <w:abstractNumId w:val="14"/>
  </w:num>
  <w:num w:numId="8">
    <w:abstractNumId w:val="17"/>
    <w:lvlOverride w:ilvl="0">
      <w:startOverride w:val="1"/>
    </w:lvlOverride>
  </w:num>
  <w:num w:numId="9">
    <w:abstractNumId w:val="12"/>
  </w:num>
  <w:num w:numId="10">
    <w:abstractNumId w:val="6"/>
  </w:num>
  <w:num w:numId="11">
    <w:abstractNumId w:val="10"/>
  </w:num>
  <w:num w:numId="12">
    <w:abstractNumId w:val="15"/>
  </w:num>
  <w:num w:numId="13">
    <w:abstractNumId w:val="16"/>
  </w:num>
  <w:num w:numId="14">
    <w:abstractNumId w:val="2"/>
  </w:num>
  <w:num w:numId="15">
    <w:abstractNumId w:val="3"/>
  </w:num>
  <w:num w:numId="16">
    <w:abstractNumId w:val="1"/>
  </w:num>
  <w:num w:numId="17">
    <w:abstractNumId w:val="5"/>
  </w:num>
  <w:num w:numId="18">
    <w:abstractNumId w:val="0"/>
  </w:num>
  <w:num w:numId="19">
    <w:abstractNumId w:val="13"/>
  </w:num>
  <w:num w:numId="20">
    <w:abstractNumId w:val="7"/>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7BB"/>
    <w:rsid w:val="0000484E"/>
    <w:rsid w:val="000238CD"/>
    <w:rsid w:val="00023CDC"/>
    <w:rsid w:val="0004033B"/>
    <w:rsid w:val="00055ABD"/>
    <w:rsid w:val="00056099"/>
    <w:rsid w:val="00072781"/>
    <w:rsid w:val="00073288"/>
    <w:rsid w:val="00093F9F"/>
    <w:rsid w:val="000A358C"/>
    <w:rsid w:val="001201F7"/>
    <w:rsid w:val="00131A2C"/>
    <w:rsid w:val="001474D7"/>
    <w:rsid w:val="0016692E"/>
    <w:rsid w:val="00171E74"/>
    <w:rsid w:val="0019065E"/>
    <w:rsid w:val="001C0EA7"/>
    <w:rsid w:val="001C5B96"/>
    <w:rsid w:val="001E3DE1"/>
    <w:rsid w:val="001E4650"/>
    <w:rsid w:val="0022063D"/>
    <w:rsid w:val="00227183"/>
    <w:rsid w:val="00231404"/>
    <w:rsid w:val="00251974"/>
    <w:rsid w:val="002627EA"/>
    <w:rsid w:val="002629DE"/>
    <w:rsid w:val="00276E56"/>
    <w:rsid w:val="00282173"/>
    <w:rsid w:val="00284360"/>
    <w:rsid w:val="002936B7"/>
    <w:rsid w:val="002B1580"/>
    <w:rsid w:val="002B71B2"/>
    <w:rsid w:val="002C7F13"/>
    <w:rsid w:val="002F2C17"/>
    <w:rsid w:val="00316A07"/>
    <w:rsid w:val="0033543C"/>
    <w:rsid w:val="00341C08"/>
    <w:rsid w:val="00353703"/>
    <w:rsid w:val="0035689F"/>
    <w:rsid w:val="00370EAB"/>
    <w:rsid w:val="003A2D25"/>
    <w:rsid w:val="003B3E9B"/>
    <w:rsid w:val="003B651C"/>
    <w:rsid w:val="003C6530"/>
    <w:rsid w:val="003F4D06"/>
    <w:rsid w:val="00403BAF"/>
    <w:rsid w:val="004310E3"/>
    <w:rsid w:val="00431F78"/>
    <w:rsid w:val="0043424D"/>
    <w:rsid w:val="00445F03"/>
    <w:rsid w:val="00461886"/>
    <w:rsid w:val="00474770"/>
    <w:rsid w:val="00480CE9"/>
    <w:rsid w:val="00483245"/>
    <w:rsid w:val="004B4247"/>
    <w:rsid w:val="004D6802"/>
    <w:rsid w:val="004E004D"/>
    <w:rsid w:val="004F76C1"/>
    <w:rsid w:val="004F7993"/>
    <w:rsid w:val="005018FD"/>
    <w:rsid w:val="0050367A"/>
    <w:rsid w:val="005060A4"/>
    <w:rsid w:val="00510137"/>
    <w:rsid w:val="005106DC"/>
    <w:rsid w:val="00515CDB"/>
    <w:rsid w:val="0056680A"/>
    <w:rsid w:val="005908BD"/>
    <w:rsid w:val="005B3E89"/>
    <w:rsid w:val="005C3502"/>
    <w:rsid w:val="005C36B6"/>
    <w:rsid w:val="005C5033"/>
    <w:rsid w:val="005D47BB"/>
    <w:rsid w:val="005E088A"/>
    <w:rsid w:val="00601459"/>
    <w:rsid w:val="00614A74"/>
    <w:rsid w:val="006248D5"/>
    <w:rsid w:val="00625B9A"/>
    <w:rsid w:val="00634C4D"/>
    <w:rsid w:val="00652200"/>
    <w:rsid w:val="006737F4"/>
    <w:rsid w:val="00674DE4"/>
    <w:rsid w:val="00675A06"/>
    <w:rsid w:val="006937D3"/>
    <w:rsid w:val="006A2120"/>
    <w:rsid w:val="006A7681"/>
    <w:rsid w:val="006D2CD0"/>
    <w:rsid w:val="006E3C4C"/>
    <w:rsid w:val="006E7421"/>
    <w:rsid w:val="006F38AD"/>
    <w:rsid w:val="00704054"/>
    <w:rsid w:val="007064C8"/>
    <w:rsid w:val="0071360E"/>
    <w:rsid w:val="00723C9D"/>
    <w:rsid w:val="00731E31"/>
    <w:rsid w:val="00733E6C"/>
    <w:rsid w:val="0074307F"/>
    <w:rsid w:val="00746F15"/>
    <w:rsid w:val="00754995"/>
    <w:rsid w:val="00757B05"/>
    <w:rsid w:val="007621C0"/>
    <w:rsid w:val="007B6BAE"/>
    <w:rsid w:val="007C4CEE"/>
    <w:rsid w:val="007C66F6"/>
    <w:rsid w:val="007C6EA8"/>
    <w:rsid w:val="007D4695"/>
    <w:rsid w:val="007E7608"/>
    <w:rsid w:val="007F1B56"/>
    <w:rsid w:val="007F4547"/>
    <w:rsid w:val="007F77D3"/>
    <w:rsid w:val="008360F9"/>
    <w:rsid w:val="00846BC7"/>
    <w:rsid w:val="0085196F"/>
    <w:rsid w:val="00860E7C"/>
    <w:rsid w:val="008633E7"/>
    <w:rsid w:val="0089430C"/>
    <w:rsid w:val="008A5C1A"/>
    <w:rsid w:val="008B12D8"/>
    <w:rsid w:val="008B5183"/>
    <w:rsid w:val="008B63DC"/>
    <w:rsid w:val="008B7E7D"/>
    <w:rsid w:val="008D0760"/>
    <w:rsid w:val="008D2F2F"/>
    <w:rsid w:val="008D32FB"/>
    <w:rsid w:val="008E54D5"/>
    <w:rsid w:val="008F3619"/>
    <w:rsid w:val="00902054"/>
    <w:rsid w:val="00905F99"/>
    <w:rsid w:val="00925A14"/>
    <w:rsid w:val="0094790D"/>
    <w:rsid w:val="00955583"/>
    <w:rsid w:val="00961C7A"/>
    <w:rsid w:val="00967131"/>
    <w:rsid w:val="00967E50"/>
    <w:rsid w:val="00981195"/>
    <w:rsid w:val="009A1F1D"/>
    <w:rsid w:val="009B2BC4"/>
    <w:rsid w:val="009B4F61"/>
    <w:rsid w:val="009D52D0"/>
    <w:rsid w:val="009E0E65"/>
    <w:rsid w:val="009E5AE8"/>
    <w:rsid w:val="00A02B7F"/>
    <w:rsid w:val="00A1459D"/>
    <w:rsid w:val="00A26EA1"/>
    <w:rsid w:val="00A56250"/>
    <w:rsid w:val="00A70345"/>
    <w:rsid w:val="00A73A2B"/>
    <w:rsid w:val="00A8350E"/>
    <w:rsid w:val="00A96919"/>
    <w:rsid w:val="00A9749B"/>
    <w:rsid w:val="00AB14A7"/>
    <w:rsid w:val="00AC10E9"/>
    <w:rsid w:val="00AC1FC4"/>
    <w:rsid w:val="00AC408D"/>
    <w:rsid w:val="00AD52D7"/>
    <w:rsid w:val="00AE76FB"/>
    <w:rsid w:val="00AF6BF7"/>
    <w:rsid w:val="00B0457C"/>
    <w:rsid w:val="00B245BF"/>
    <w:rsid w:val="00B4016F"/>
    <w:rsid w:val="00B45695"/>
    <w:rsid w:val="00B83A56"/>
    <w:rsid w:val="00B843B1"/>
    <w:rsid w:val="00B8708F"/>
    <w:rsid w:val="00B919FB"/>
    <w:rsid w:val="00B97860"/>
    <w:rsid w:val="00BA4DF6"/>
    <w:rsid w:val="00BA4F27"/>
    <w:rsid w:val="00BB5F51"/>
    <w:rsid w:val="00BB7630"/>
    <w:rsid w:val="00BC1252"/>
    <w:rsid w:val="00BC2339"/>
    <w:rsid w:val="00BC623B"/>
    <w:rsid w:val="00BC67AB"/>
    <w:rsid w:val="00C005B3"/>
    <w:rsid w:val="00C037AD"/>
    <w:rsid w:val="00C0464C"/>
    <w:rsid w:val="00C13D79"/>
    <w:rsid w:val="00C23BEC"/>
    <w:rsid w:val="00C36ED9"/>
    <w:rsid w:val="00C4135E"/>
    <w:rsid w:val="00C651AD"/>
    <w:rsid w:val="00C7417B"/>
    <w:rsid w:val="00CA5546"/>
    <w:rsid w:val="00CA6F84"/>
    <w:rsid w:val="00CB1DAB"/>
    <w:rsid w:val="00CD341E"/>
    <w:rsid w:val="00CF1DFF"/>
    <w:rsid w:val="00CF4C8A"/>
    <w:rsid w:val="00D049D4"/>
    <w:rsid w:val="00D107BC"/>
    <w:rsid w:val="00D145DA"/>
    <w:rsid w:val="00D343A2"/>
    <w:rsid w:val="00D403A5"/>
    <w:rsid w:val="00D72817"/>
    <w:rsid w:val="00D86240"/>
    <w:rsid w:val="00DC0EDF"/>
    <w:rsid w:val="00DD1D08"/>
    <w:rsid w:val="00DD4130"/>
    <w:rsid w:val="00E00448"/>
    <w:rsid w:val="00E05FDB"/>
    <w:rsid w:val="00E3528B"/>
    <w:rsid w:val="00E46A0B"/>
    <w:rsid w:val="00E851EC"/>
    <w:rsid w:val="00E914DE"/>
    <w:rsid w:val="00E9494D"/>
    <w:rsid w:val="00EA0A19"/>
    <w:rsid w:val="00EA5F3F"/>
    <w:rsid w:val="00EB452D"/>
    <w:rsid w:val="00EC20DC"/>
    <w:rsid w:val="00EF5E59"/>
    <w:rsid w:val="00F133D4"/>
    <w:rsid w:val="00F33400"/>
    <w:rsid w:val="00F33A60"/>
    <w:rsid w:val="00F40C4C"/>
    <w:rsid w:val="00F42312"/>
    <w:rsid w:val="00F62C10"/>
    <w:rsid w:val="00F65F54"/>
    <w:rsid w:val="00F74C54"/>
    <w:rsid w:val="00F830D8"/>
    <w:rsid w:val="00F92295"/>
    <w:rsid w:val="00FA3B5A"/>
    <w:rsid w:val="00FC16A7"/>
    <w:rsid w:val="00FD35A7"/>
    <w:rsid w:val="00FD471D"/>
    <w:rsid w:val="00FE3AF6"/>
    <w:rsid w:val="00FE6A3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EF23D"/>
  <w15:docId w15:val="{3C5443A9-D623-4985-88FD-4CA848A12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528B"/>
    <w:pPr>
      <w:spacing w:after="120" w:line="360" w:lineRule="auto"/>
      <w:jc w:val="both"/>
      <w:textboxTightWrap w:val="allLines"/>
    </w:pPr>
    <w:rPr>
      <w:rFonts w:ascii="Times New Roman" w:hAnsi="Times New Roman"/>
      <w:sz w:val="24"/>
    </w:rPr>
  </w:style>
  <w:style w:type="paragraph" w:styleId="Heading1">
    <w:name w:val="heading 1"/>
    <w:basedOn w:val="Normal"/>
    <w:next w:val="Normal"/>
    <w:link w:val="Heading1Char"/>
    <w:autoRedefine/>
    <w:uiPriority w:val="9"/>
    <w:qFormat/>
    <w:rsid w:val="00FC16A7"/>
    <w:pPr>
      <w:keepNext/>
      <w:keepLines/>
      <w:numPr>
        <w:numId w:val="1"/>
      </w:numPr>
      <w:spacing w:before="480" w:after="0"/>
      <w:outlineLvl w:val="0"/>
    </w:pPr>
    <w:rPr>
      <w:rFonts w:eastAsiaTheme="majorEastAsia" w:cstheme="majorBidi"/>
      <w:b/>
      <w:bCs/>
      <w:sz w:val="32"/>
      <w:szCs w:val="28"/>
    </w:rPr>
  </w:style>
  <w:style w:type="paragraph" w:styleId="Heading2">
    <w:name w:val="heading 2"/>
    <w:basedOn w:val="Normal"/>
    <w:next w:val="Normal"/>
    <w:link w:val="Heading2Char"/>
    <w:autoRedefine/>
    <w:uiPriority w:val="9"/>
    <w:unhideWhenUsed/>
    <w:qFormat/>
    <w:rsid w:val="008B7E7D"/>
    <w:pPr>
      <w:keepNext/>
      <w:keepLines/>
      <w:numPr>
        <w:ilvl w:val="1"/>
        <w:numId w:val="1"/>
      </w:numPr>
      <w:spacing w:before="200" w:after="6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autoRedefine/>
    <w:uiPriority w:val="9"/>
    <w:unhideWhenUsed/>
    <w:qFormat/>
    <w:rsid w:val="00652200"/>
    <w:pPr>
      <w:keepNext/>
      <w:keepLines/>
      <w:numPr>
        <w:ilvl w:val="2"/>
        <w:numId w:val="1"/>
      </w:numPr>
      <w:tabs>
        <w:tab w:val="left" w:pos="720"/>
      </w:tabs>
      <w:spacing w:before="200" w:after="60"/>
      <w:outlineLvl w:val="2"/>
    </w:pPr>
    <w:rPr>
      <w:rFonts w:eastAsiaTheme="majorEastAsia" w:cstheme="majorBidi"/>
      <w:b/>
      <w:bCs/>
    </w:rPr>
  </w:style>
  <w:style w:type="paragraph" w:styleId="Heading4">
    <w:name w:val="heading 4"/>
    <w:basedOn w:val="Normal"/>
    <w:next w:val="Normal"/>
    <w:link w:val="Heading4Char"/>
    <w:autoRedefine/>
    <w:uiPriority w:val="9"/>
    <w:unhideWhenUsed/>
    <w:qFormat/>
    <w:rsid w:val="00652200"/>
    <w:pPr>
      <w:keepNext/>
      <w:keepLines/>
      <w:numPr>
        <w:ilvl w:val="3"/>
        <w:numId w:val="1"/>
      </w:numPr>
      <w:tabs>
        <w:tab w:val="left" w:pos="810"/>
      </w:tabs>
      <w:spacing w:before="200" w:after="6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6A2120"/>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A2120"/>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A212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A212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A212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autoRedefine/>
    <w:uiPriority w:val="11"/>
    <w:qFormat/>
    <w:rsid w:val="00846BC7"/>
    <w:pPr>
      <w:numPr>
        <w:ilvl w:val="1"/>
      </w:numPr>
      <w:spacing w:before="120"/>
    </w:pPr>
    <w:rPr>
      <w:rFonts w:eastAsiaTheme="majorEastAsia" w:cstheme="majorBidi"/>
      <w:b/>
      <w:iCs/>
      <w:color w:val="000000" w:themeColor="text1"/>
      <w:spacing w:val="15"/>
      <w:sz w:val="36"/>
      <w:szCs w:val="36"/>
    </w:rPr>
  </w:style>
  <w:style w:type="character" w:customStyle="1" w:styleId="SubtitleChar">
    <w:name w:val="Subtitle Char"/>
    <w:basedOn w:val="DefaultParagraphFont"/>
    <w:link w:val="Subtitle"/>
    <w:uiPriority w:val="11"/>
    <w:rsid w:val="00846BC7"/>
    <w:rPr>
      <w:rFonts w:ascii="Times New Roman" w:eastAsiaTheme="majorEastAsia" w:hAnsi="Times New Roman" w:cstheme="majorBidi"/>
      <w:b/>
      <w:iCs/>
      <w:color w:val="000000" w:themeColor="text1"/>
      <w:spacing w:val="15"/>
      <w:sz w:val="36"/>
      <w:szCs w:val="36"/>
    </w:rPr>
  </w:style>
  <w:style w:type="character" w:customStyle="1" w:styleId="Heading1Char">
    <w:name w:val="Heading 1 Char"/>
    <w:basedOn w:val="DefaultParagraphFont"/>
    <w:link w:val="Heading1"/>
    <w:uiPriority w:val="9"/>
    <w:rsid w:val="00FC16A7"/>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8B7E7D"/>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uiPriority w:val="9"/>
    <w:rsid w:val="00652200"/>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652200"/>
    <w:rPr>
      <w:rFonts w:ascii="Times New Roman" w:eastAsiaTheme="majorEastAsia" w:hAnsi="Times New Roman" w:cstheme="majorBidi"/>
      <w:b/>
      <w:bCs/>
      <w:iCs/>
      <w:sz w:val="24"/>
    </w:rPr>
  </w:style>
  <w:style w:type="character" w:customStyle="1" w:styleId="Heading5Char">
    <w:name w:val="Heading 5 Char"/>
    <w:basedOn w:val="DefaultParagraphFont"/>
    <w:link w:val="Heading5"/>
    <w:uiPriority w:val="9"/>
    <w:semiHidden/>
    <w:rsid w:val="006A2120"/>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6A2120"/>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6A2120"/>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6A212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A2120"/>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D862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autoRedefine/>
    <w:uiPriority w:val="35"/>
    <w:unhideWhenUsed/>
    <w:qFormat/>
    <w:rsid w:val="006E3C4C"/>
    <w:pPr>
      <w:keepNext/>
      <w:spacing w:before="120"/>
      <w:jc w:val="center"/>
    </w:pPr>
    <w:rPr>
      <w:b/>
      <w:bCs/>
      <w:color w:val="000000" w:themeColor="text1"/>
      <w:sz w:val="20"/>
      <w:szCs w:val="24"/>
    </w:rPr>
  </w:style>
  <w:style w:type="character" w:styleId="PlaceholderText">
    <w:name w:val="Placeholder Text"/>
    <w:basedOn w:val="DefaultParagraphFont"/>
    <w:uiPriority w:val="99"/>
    <w:semiHidden/>
    <w:rsid w:val="00370EAB"/>
    <w:rPr>
      <w:color w:val="808080"/>
    </w:rPr>
  </w:style>
  <w:style w:type="paragraph" w:styleId="BalloonText">
    <w:name w:val="Balloon Text"/>
    <w:basedOn w:val="Normal"/>
    <w:link w:val="BalloonTextChar"/>
    <w:uiPriority w:val="99"/>
    <w:semiHidden/>
    <w:unhideWhenUsed/>
    <w:rsid w:val="00370E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0EAB"/>
    <w:rPr>
      <w:rFonts w:ascii="Tahoma" w:hAnsi="Tahoma" w:cs="Tahoma"/>
      <w:spacing w:val="20"/>
      <w:sz w:val="16"/>
      <w:szCs w:val="16"/>
    </w:rPr>
  </w:style>
  <w:style w:type="paragraph" w:customStyle="1" w:styleId="Equation">
    <w:name w:val="Equation"/>
    <w:basedOn w:val="Normal"/>
    <w:link w:val="EquationChar"/>
    <w:autoRedefine/>
    <w:qFormat/>
    <w:rsid w:val="00860E7C"/>
    <w:pPr>
      <w:jc w:val="center"/>
    </w:pPr>
  </w:style>
  <w:style w:type="character" w:customStyle="1" w:styleId="EquationChar">
    <w:name w:val="Equation Char"/>
    <w:basedOn w:val="DefaultParagraphFont"/>
    <w:link w:val="Equation"/>
    <w:rsid w:val="00860E7C"/>
    <w:rPr>
      <w:rFonts w:ascii="Times New Roman" w:hAnsi="Times New Roman"/>
      <w:spacing w:val="20"/>
      <w:sz w:val="24"/>
    </w:rPr>
  </w:style>
  <w:style w:type="table" w:customStyle="1" w:styleId="AbhiTable">
    <w:name w:val="Abhi Table"/>
    <w:basedOn w:val="TableNormal"/>
    <w:uiPriority w:val="99"/>
    <w:rsid w:val="00E851EC"/>
    <w:pPr>
      <w:spacing w:after="0" w:line="240" w:lineRule="auto"/>
    </w:pPr>
    <w:rPr>
      <w:rFonts w:ascii="Times New Roman" w:hAnsi="Times New Roman"/>
      <w:sz w:val="24"/>
    </w:rPr>
    <w:tblPr>
      <w:tblInd w:w="0" w:type="dxa"/>
      <w:tblBorders>
        <w:bottom w:val="single" w:sz="4" w:space="0" w:color="auto"/>
      </w:tblBorders>
      <w:tblCellMar>
        <w:top w:w="0" w:type="dxa"/>
        <w:left w:w="108" w:type="dxa"/>
        <w:bottom w:w="0" w:type="dxa"/>
        <w:right w:w="108" w:type="dxa"/>
      </w:tblCellMar>
    </w:tblPr>
    <w:tblStylePr w:type="firstRow">
      <w:pPr>
        <w:jc w:val="center"/>
      </w:pPr>
      <w:tblPr/>
      <w:tcPr>
        <w:tcBorders>
          <w:top w:val="single" w:sz="4" w:space="0" w:color="auto"/>
          <w:left w:val="nil"/>
          <w:bottom w:val="single" w:sz="4" w:space="0" w:color="auto"/>
          <w:right w:val="nil"/>
          <w:insideH w:val="nil"/>
          <w:insideV w:val="nil"/>
        </w:tcBorders>
      </w:tcPr>
    </w:tblStylePr>
    <w:tblStylePr w:type="lastRow">
      <w:tblPr/>
      <w:tcPr>
        <w:tcBorders>
          <w:bottom w:val="nil"/>
        </w:tcBorders>
      </w:tcPr>
    </w:tblStylePr>
  </w:style>
  <w:style w:type="table" w:customStyle="1" w:styleId="Style1">
    <w:name w:val="Style1"/>
    <w:basedOn w:val="TableNormal"/>
    <w:uiPriority w:val="99"/>
    <w:rsid w:val="007C4CEE"/>
    <w:pPr>
      <w:spacing w:after="0" w:line="240" w:lineRule="auto"/>
    </w:pPr>
    <w:rPr>
      <w:rFonts w:ascii="Times New Roman" w:hAnsi="Times New Roman"/>
      <w:sz w:val="24"/>
    </w:rPr>
    <w:tblPr>
      <w:tblInd w:w="0" w:type="dxa"/>
      <w:tblCellMar>
        <w:top w:w="0" w:type="dxa"/>
        <w:left w:w="108" w:type="dxa"/>
        <w:bottom w:w="0" w:type="dxa"/>
        <w:right w:w="108" w:type="dxa"/>
      </w:tblCellMar>
    </w:tblPr>
  </w:style>
  <w:style w:type="paragraph" w:styleId="ListParagraph">
    <w:name w:val="List Paragraph"/>
    <w:basedOn w:val="Normal"/>
    <w:uiPriority w:val="34"/>
    <w:qFormat/>
    <w:rsid w:val="00C651AD"/>
    <w:pPr>
      <w:numPr>
        <w:numId w:val="4"/>
      </w:numPr>
      <w:contextualSpacing/>
    </w:pPr>
  </w:style>
  <w:style w:type="paragraph" w:customStyle="1" w:styleId="Algo">
    <w:name w:val="Algo"/>
    <w:basedOn w:val="Normal"/>
    <w:link w:val="AlgoChar"/>
    <w:qFormat/>
    <w:rsid w:val="00445F03"/>
    <w:pPr>
      <w:numPr>
        <w:numId w:val="6"/>
      </w:numPr>
      <w:spacing w:line="240" w:lineRule="auto"/>
    </w:pPr>
  </w:style>
  <w:style w:type="character" w:customStyle="1" w:styleId="AlgoChar">
    <w:name w:val="Algo Char"/>
    <w:basedOn w:val="DefaultParagraphFont"/>
    <w:link w:val="Algo"/>
    <w:rsid w:val="00445F03"/>
    <w:rPr>
      <w:rFonts w:ascii="Times New Roman" w:hAnsi="Times New Roman"/>
      <w:sz w:val="24"/>
    </w:rPr>
  </w:style>
  <w:style w:type="paragraph" w:customStyle="1" w:styleId="Algobox">
    <w:name w:val="Algobox"/>
    <w:basedOn w:val="Normal"/>
    <w:link w:val="AlgoboxChar"/>
    <w:qFormat/>
    <w:rsid w:val="00F40C4C"/>
    <w:rPr>
      <w:noProof/>
    </w:rPr>
  </w:style>
  <w:style w:type="character" w:customStyle="1" w:styleId="AlgoboxChar">
    <w:name w:val="Algobox Char"/>
    <w:basedOn w:val="DefaultParagraphFont"/>
    <w:link w:val="Algobox"/>
    <w:rsid w:val="00F40C4C"/>
    <w:rPr>
      <w:rFonts w:ascii="Times New Roman" w:hAnsi="Times New Roman"/>
      <w:noProof/>
      <w:sz w:val="24"/>
    </w:rPr>
  </w:style>
  <w:style w:type="paragraph" w:customStyle="1" w:styleId="titlepagestyle">
    <w:name w:val="title page style"/>
    <w:basedOn w:val="Normal"/>
    <w:link w:val="titlepagestyleChar"/>
    <w:qFormat/>
    <w:rsid w:val="008B63DC"/>
    <w:pPr>
      <w:spacing w:after="0" w:line="276" w:lineRule="auto"/>
      <w:jc w:val="center"/>
    </w:pPr>
  </w:style>
  <w:style w:type="paragraph" w:customStyle="1" w:styleId="subtitle2forfrontpages">
    <w:name w:val="subtitle 2 for front pages"/>
    <w:basedOn w:val="Normal"/>
    <w:link w:val="subtitle2forfrontpagesChar"/>
    <w:qFormat/>
    <w:rsid w:val="0000484E"/>
    <w:pPr>
      <w:spacing w:after="200" w:line="276" w:lineRule="auto"/>
      <w:jc w:val="center"/>
    </w:pPr>
    <w:rPr>
      <w:b/>
      <w:sz w:val="36"/>
    </w:rPr>
  </w:style>
  <w:style w:type="character" w:customStyle="1" w:styleId="titlepagestyleChar">
    <w:name w:val="title page style Char"/>
    <w:basedOn w:val="DefaultParagraphFont"/>
    <w:link w:val="titlepagestyle"/>
    <w:rsid w:val="008B63DC"/>
    <w:rPr>
      <w:rFonts w:ascii="Times New Roman" w:hAnsi="Times New Roman"/>
      <w:sz w:val="24"/>
    </w:rPr>
  </w:style>
  <w:style w:type="paragraph" w:styleId="Header">
    <w:name w:val="header"/>
    <w:basedOn w:val="Normal"/>
    <w:link w:val="HeaderChar"/>
    <w:uiPriority w:val="99"/>
    <w:unhideWhenUsed/>
    <w:rsid w:val="00FE6A35"/>
    <w:pPr>
      <w:tabs>
        <w:tab w:val="center" w:pos="4680"/>
        <w:tab w:val="right" w:pos="9360"/>
      </w:tabs>
      <w:spacing w:after="0" w:line="240" w:lineRule="auto"/>
    </w:pPr>
  </w:style>
  <w:style w:type="character" w:customStyle="1" w:styleId="subtitle2forfrontpagesChar">
    <w:name w:val="subtitle 2 for front pages Char"/>
    <w:basedOn w:val="DefaultParagraphFont"/>
    <w:link w:val="subtitle2forfrontpages"/>
    <w:rsid w:val="0000484E"/>
    <w:rPr>
      <w:rFonts w:ascii="Times New Roman" w:hAnsi="Times New Roman"/>
      <w:b/>
      <w:sz w:val="36"/>
    </w:rPr>
  </w:style>
  <w:style w:type="character" w:customStyle="1" w:styleId="HeaderChar">
    <w:name w:val="Header Char"/>
    <w:basedOn w:val="DefaultParagraphFont"/>
    <w:link w:val="Header"/>
    <w:uiPriority w:val="99"/>
    <w:rsid w:val="00FE6A35"/>
    <w:rPr>
      <w:rFonts w:ascii="Times New Roman" w:hAnsi="Times New Roman"/>
      <w:sz w:val="24"/>
    </w:rPr>
  </w:style>
  <w:style w:type="paragraph" w:styleId="Footer">
    <w:name w:val="footer"/>
    <w:basedOn w:val="Normal"/>
    <w:link w:val="FooterChar"/>
    <w:uiPriority w:val="99"/>
    <w:unhideWhenUsed/>
    <w:rsid w:val="00FE6A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A35"/>
    <w:rPr>
      <w:rFonts w:ascii="Times New Roman" w:hAnsi="Times New Roman"/>
      <w:sz w:val="24"/>
    </w:rPr>
  </w:style>
  <w:style w:type="paragraph" w:styleId="TOCHeading">
    <w:name w:val="TOC Heading"/>
    <w:basedOn w:val="Heading1"/>
    <w:next w:val="Normal"/>
    <w:uiPriority w:val="39"/>
    <w:unhideWhenUsed/>
    <w:qFormat/>
    <w:rsid w:val="00055ABD"/>
    <w:pPr>
      <w:numPr>
        <w:numId w:val="0"/>
      </w:numPr>
      <w:spacing w:line="276" w:lineRule="auto"/>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055ABD"/>
    <w:pPr>
      <w:spacing w:after="100"/>
    </w:pPr>
  </w:style>
  <w:style w:type="paragraph" w:styleId="TOC2">
    <w:name w:val="toc 2"/>
    <w:basedOn w:val="Normal"/>
    <w:next w:val="Normal"/>
    <w:autoRedefine/>
    <w:uiPriority w:val="39"/>
    <w:unhideWhenUsed/>
    <w:rsid w:val="00055ABD"/>
    <w:pPr>
      <w:spacing w:after="100"/>
      <w:ind w:left="240"/>
    </w:pPr>
  </w:style>
  <w:style w:type="paragraph" w:styleId="TOC3">
    <w:name w:val="toc 3"/>
    <w:basedOn w:val="Normal"/>
    <w:next w:val="Normal"/>
    <w:autoRedefine/>
    <w:uiPriority w:val="39"/>
    <w:unhideWhenUsed/>
    <w:rsid w:val="00055ABD"/>
    <w:pPr>
      <w:spacing w:after="100"/>
      <w:ind w:left="480"/>
    </w:pPr>
  </w:style>
  <w:style w:type="character" w:styleId="Hyperlink">
    <w:name w:val="Hyperlink"/>
    <w:basedOn w:val="DefaultParagraphFont"/>
    <w:uiPriority w:val="99"/>
    <w:unhideWhenUsed/>
    <w:rsid w:val="00055ABD"/>
    <w:rPr>
      <w:color w:val="0000FF" w:themeColor="hyperlink"/>
      <w:u w:val="single"/>
    </w:rPr>
  </w:style>
  <w:style w:type="character" w:customStyle="1" w:styleId="apple-converted-space">
    <w:name w:val="apple-converted-space"/>
    <w:basedOn w:val="DefaultParagraphFont"/>
    <w:rsid w:val="00276E56"/>
  </w:style>
  <w:style w:type="character" w:customStyle="1" w:styleId="a">
    <w:name w:val="a"/>
    <w:basedOn w:val="DefaultParagraphFont"/>
    <w:rsid w:val="00431F78"/>
  </w:style>
  <w:style w:type="character" w:customStyle="1" w:styleId="l7">
    <w:name w:val="l7"/>
    <w:basedOn w:val="DefaultParagraphFont"/>
    <w:rsid w:val="00431F78"/>
  </w:style>
  <w:style w:type="character" w:customStyle="1" w:styleId="l6">
    <w:name w:val="l6"/>
    <w:basedOn w:val="DefaultParagraphFont"/>
    <w:rsid w:val="00431F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3763374">
      <w:bodyDiv w:val="1"/>
      <w:marLeft w:val="0"/>
      <w:marRight w:val="0"/>
      <w:marTop w:val="0"/>
      <w:marBottom w:val="0"/>
      <w:divBdr>
        <w:top w:val="none" w:sz="0" w:space="0" w:color="auto"/>
        <w:left w:val="none" w:sz="0" w:space="0" w:color="auto"/>
        <w:bottom w:val="none" w:sz="0" w:space="0" w:color="auto"/>
        <w:right w:val="none" w:sz="0" w:space="0" w:color="auto"/>
      </w:divBdr>
    </w:div>
    <w:div w:id="828328340">
      <w:bodyDiv w:val="1"/>
      <w:marLeft w:val="0"/>
      <w:marRight w:val="0"/>
      <w:marTop w:val="0"/>
      <w:marBottom w:val="0"/>
      <w:divBdr>
        <w:top w:val="none" w:sz="0" w:space="0" w:color="auto"/>
        <w:left w:val="none" w:sz="0" w:space="0" w:color="auto"/>
        <w:bottom w:val="none" w:sz="0" w:space="0" w:color="auto"/>
        <w:right w:val="none" w:sz="0" w:space="0" w:color="auto"/>
      </w:divBdr>
    </w:div>
    <w:div w:id="1316181067">
      <w:bodyDiv w:val="1"/>
      <w:marLeft w:val="0"/>
      <w:marRight w:val="0"/>
      <w:marTop w:val="0"/>
      <w:marBottom w:val="0"/>
      <w:divBdr>
        <w:top w:val="none" w:sz="0" w:space="0" w:color="auto"/>
        <w:left w:val="none" w:sz="0" w:space="0" w:color="auto"/>
        <w:bottom w:val="none" w:sz="0" w:space="0" w:color="auto"/>
        <w:right w:val="none" w:sz="0" w:space="0" w:color="auto"/>
      </w:divBdr>
      <w:divsChild>
        <w:div w:id="148255476">
          <w:marLeft w:val="720"/>
          <w:marRight w:val="0"/>
          <w:marTop w:val="200"/>
          <w:marBottom w:val="0"/>
          <w:divBdr>
            <w:top w:val="none" w:sz="0" w:space="0" w:color="auto"/>
            <w:left w:val="none" w:sz="0" w:space="0" w:color="auto"/>
            <w:bottom w:val="none" w:sz="0" w:space="0" w:color="auto"/>
            <w:right w:val="none" w:sz="0" w:space="0" w:color="auto"/>
          </w:divBdr>
        </w:div>
      </w:divsChild>
    </w:div>
    <w:div w:id="1801413116">
      <w:bodyDiv w:val="1"/>
      <w:marLeft w:val="0"/>
      <w:marRight w:val="0"/>
      <w:marTop w:val="0"/>
      <w:marBottom w:val="0"/>
      <w:divBdr>
        <w:top w:val="none" w:sz="0" w:space="0" w:color="auto"/>
        <w:left w:val="none" w:sz="0" w:space="0" w:color="auto"/>
        <w:bottom w:val="none" w:sz="0" w:space="0" w:color="auto"/>
        <w:right w:val="none" w:sz="0" w:space="0" w:color="auto"/>
      </w:divBdr>
    </w:div>
    <w:div w:id="1896163023">
      <w:bodyDiv w:val="1"/>
      <w:marLeft w:val="0"/>
      <w:marRight w:val="0"/>
      <w:marTop w:val="0"/>
      <w:marBottom w:val="0"/>
      <w:divBdr>
        <w:top w:val="none" w:sz="0" w:space="0" w:color="auto"/>
        <w:left w:val="none" w:sz="0" w:space="0" w:color="auto"/>
        <w:bottom w:val="none" w:sz="0" w:space="0" w:color="auto"/>
        <w:right w:val="none" w:sz="0" w:space="0" w:color="auto"/>
      </w:divBdr>
      <w:divsChild>
        <w:div w:id="902717858">
          <w:marLeft w:val="547"/>
          <w:marRight w:val="0"/>
          <w:marTop w:val="200"/>
          <w:marBottom w:val="0"/>
          <w:divBdr>
            <w:top w:val="none" w:sz="0" w:space="0" w:color="auto"/>
            <w:left w:val="none" w:sz="0" w:space="0" w:color="auto"/>
            <w:bottom w:val="none" w:sz="0" w:space="0" w:color="auto"/>
            <w:right w:val="none" w:sz="0" w:space="0" w:color="auto"/>
          </w:divBdr>
        </w:div>
        <w:div w:id="111173545">
          <w:marLeft w:val="547"/>
          <w:marRight w:val="0"/>
          <w:marTop w:val="200"/>
          <w:marBottom w:val="0"/>
          <w:divBdr>
            <w:top w:val="none" w:sz="0" w:space="0" w:color="auto"/>
            <w:left w:val="none" w:sz="0" w:space="0" w:color="auto"/>
            <w:bottom w:val="none" w:sz="0" w:space="0" w:color="auto"/>
            <w:right w:val="none" w:sz="0" w:space="0" w:color="auto"/>
          </w:divBdr>
        </w:div>
        <w:div w:id="248001256">
          <w:marLeft w:val="547"/>
          <w:marRight w:val="0"/>
          <w:marTop w:val="200"/>
          <w:marBottom w:val="0"/>
          <w:divBdr>
            <w:top w:val="none" w:sz="0" w:space="0" w:color="auto"/>
            <w:left w:val="none" w:sz="0" w:space="0" w:color="auto"/>
            <w:bottom w:val="none" w:sz="0" w:space="0" w:color="auto"/>
            <w:right w:val="none" w:sz="0" w:space="0" w:color="auto"/>
          </w:divBdr>
        </w:div>
        <w:div w:id="1558474426">
          <w:marLeft w:val="547"/>
          <w:marRight w:val="0"/>
          <w:marTop w:val="200"/>
          <w:marBottom w:val="0"/>
          <w:divBdr>
            <w:top w:val="none" w:sz="0" w:space="0" w:color="auto"/>
            <w:left w:val="none" w:sz="0" w:space="0" w:color="auto"/>
            <w:bottom w:val="none" w:sz="0" w:space="0" w:color="auto"/>
            <w:right w:val="none" w:sz="0" w:space="0" w:color="auto"/>
          </w:divBdr>
        </w:div>
      </w:divsChild>
    </w:div>
    <w:div w:id="2106227289">
      <w:bodyDiv w:val="1"/>
      <w:marLeft w:val="0"/>
      <w:marRight w:val="0"/>
      <w:marTop w:val="0"/>
      <w:marBottom w:val="0"/>
      <w:divBdr>
        <w:top w:val="none" w:sz="0" w:space="0" w:color="auto"/>
        <w:left w:val="none" w:sz="0" w:space="0" w:color="auto"/>
        <w:bottom w:val="none" w:sz="0" w:space="0" w:color="auto"/>
        <w:right w:val="none" w:sz="0" w:space="0" w:color="auto"/>
      </w:divBdr>
    </w:div>
    <w:div w:id="2136174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D:\Admin\Documents\Minor_Projec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1B73A678-876B-47B9-90D2-F05DE1CA2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Minor_Project_Template.dotx</Template>
  <TotalTime>6</TotalTime>
  <Pages>21</Pages>
  <Words>2823</Words>
  <Characters>16092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HP</cp:lastModifiedBy>
  <cp:revision>3</cp:revision>
  <cp:lastPrinted>2018-03-24T08:08:00Z</cp:lastPrinted>
  <dcterms:created xsi:type="dcterms:W3CDTF">2020-11-24T09:21:00Z</dcterms:created>
  <dcterms:modified xsi:type="dcterms:W3CDTF">2020-11-24T09:30:00Z</dcterms:modified>
</cp:coreProperties>
</file>